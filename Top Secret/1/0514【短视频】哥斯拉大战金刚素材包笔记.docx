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56E7" w14:textId="2FBF7B22" w:rsidR="00282ACD" w:rsidRDefault="009B60E3">
      <w:r>
        <w:rPr>
          <w:noProof/>
        </w:rPr>
        <w:drawing>
          <wp:inline distT="0" distB="0" distL="0" distR="0" wp14:anchorId="223934C0" wp14:editId="5E70FDA5">
            <wp:extent cx="5278120" cy="28536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992C" w14:textId="5B6968D1" w:rsidR="009B60E3" w:rsidRDefault="009B60E3">
      <w:r>
        <w:rPr>
          <w:rFonts w:hint="eastAsia"/>
        </w:rPr>
        <w:t>面板介绍</w:t>
      </w:r>
    </w:p>
    <w:p w14:paraId="75E713AE" w14:textId="3A499A2C" w:rsidR="009B60E3" w:rsidRDefault="009B60E3">
      <w:r>
        <w:rPr>
          <w:noProof/>
        </w:rPr>
        <w:drawing>
          <wp:inline distT="0" distB="0" distL="0" distR="0" wp14:anchorId="7CD3BDB7" wp14:editId="0530BC72">
            <wp:extent cx="2166421" cy="236281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3103" cy="239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项目面板：保存并存放我们的素材</w:t>
      </w:r>
    </w:p>
    <w:p w14:paraId="34AC6001" w14:textId="423FC648" w:rsidR="009B60E3" w:rsidRDefault="009B60E3">
      <w:r>
        <w:rPr>
          <w:noProof/>
        </w:rPr>
        <w:lastRenderedPageBreak/>
        <w:drawing>
          <wp:inline distT="0" distB="0" distL="0" distR="0" wp14:anchorId="40179E75" wp14:editId="0266F132">
            <wp:extent cx="5278120" cy="38131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9E10" w14:textId="417CDEA4" w:rsidR="009B60E3" w:rsidRDefault="009B60E3">
      <w:r>
        <w:rPr>
          <w:rFonts w:hint="eastAsia"/>
        </w:rPr>
        <w:t>时间线面板：查看原素材</w:t>
      </w:r>
    </w:p>
    <w:p w14:paraId="6E761D61" w14:textId="1A34447B" w:rsidR="009B60E3" w:rsidRDefault="009B60E3">
      <w:r>
        <w:rPr>
          <w:noProof/>
        </w:rPr>
        <w:drawing>
          <wp:inline distT="0" distB="0" distL="0" distR="0" wp14:anchorId="02783940" wp14:editId="56C9E3C8">
            <wp:extent cx="5278120" cy="38233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E7A" w14:textId="1BD5CB03" w:rsidR="009B60E3" w:rsidRDefault="009B60E3">
      <w:r>
        <w:rPr>
          <w:rFonts w:hint="eastAsia"/>
        </w:rPr>
        <w:t>时间线预览面板</w:t>
      </w:r>
    </w:p>
    <w:p w14:paraId="73D9F752" w14:textId="0BF1FEB3" w:rsidR="009B60E3" w:rsidRDefault="009B60E3"/>
    <w:p w14:paraId="5DC4E0E2" w14:textId="4773FCAF" w:rsidR="009B60E3" w:rsidRDefault="009B60E3">
      <w:r>
        <w:rPr>
          <w:noProof/>
        </w:rPr>
        <w:lastRenderedPageBreak/>
        <w:drawing>
          <wp:inline distT="0" distB="0" distL="0" distR="0" wp14:anchorId="4D77090D" wp14:editId="084E85E9">
            <wp:extent cx="5278120" cy="2059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9287" w14:textId="54F55D43" w:rsidR="009B60E3" w:rsidRDefault="009B60E3">
      <w:r>
        <w:rPr>
          <w:rFonts w:hint="eastAsia"/>
        </w:rPr>
        <w:t>时间线面板介绍</w:t>
      </w:r>
    </w:p>
    <w:p w14:paraId="6407B113" w14:textId="124F6B06" w:rsidR="009B60E3" w:rsidRDefault="009B60E3">
      <w:r>
        <w:rPr>
          <w:noProof/>
        </w:rPr>
        <w:drawing>
          <wp:inline distT="0" distB="0" distL="0" distR="0" wp14:anchorId="6ED0BCDB" wp14:editId="58EA1106">
            <wp:extent cx="981075" cy="3552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音频面板介绍</w:t>
      </w:r>
    </w:p>
    <w:p w14:paraId="0BC9774F" w14:textId="419A6CC1" w:rsidR="009B60E3" w:rsidRDefault="009B60E3">
      <w:r>
        <w:rPr>
          <w:noProof/>
        </w:rPr>
        <w:lastRenderedPageBreak/>
        <w:drawing>
          <wp:inline distT="0" distB="0" distL="0" distR="0" wp14:anchorId="06FDC75F" wp14:editId="50D6367E">
            <wp:extent cx="438150" cy="3552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工具面板介绍</w:t>
      </w:r>
    </w:p>
    <w:p w14:paraId="5C4B0E64" w14:textId="0233F35E" w:rsidR="009B60E3" w:rsidRDefault="009B60E3">
      <w:r>
        <w:rPr>
          <w:noProof/>
        </w:rPr>
        <w:drawing>
          <wp:inline distT="0" distB="0" distL="0" distR="0" wp14:anchorId="6F8A971A" wp14:editId="32D3ADD7">
            <wp:extent cx="457200" cy="390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：选择工具 </w:t>
      </w:r>
      <w:r>
        <w:t>V</w:t>
      </w:r>
    </w:p>
    <w:p w14:paraId="1E0C1CC4" w14:textId="7CCE0CE2" w:rsidR="009B60E3" w:rsidRDefault="009B60E3">
      <w:pPr>
        <w:rPr>
          <w:rFonts w:hint="eastAsia"/>
        </w:rPr>
      </w:pPr>
      <w:r>
        <w:rPr>
          <w:noProof/>
        </w:rPr>
        <w:drawing>
          <wp:inline distT="0" distB="0" distL="0" distR="0" wp14:anchorId="07A53737" wp14:editId="6843E363">
            <wp:extent cx="409575" cy="295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剃刀工具 </w:t>
      </w:r>
      <w:r>
        <w:t>C</w:t>
      </w:r>
    </w:p>
    <w:sectPr w:rsidR="009B60E3" w:rsidSect="0019695A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985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0C07E" w14:textId="77777777" w:rsidR="00877ED7" w:rsidRDefault="00877ED7" w:rsidP="006010EA">
      <w:r>
        <w:separator/>
      </w:r>
    </w:p>
  </w:endnote>
  <w:endnote w:type="continuationSeparator" w:id="0">
    <w:p w14:paraId="62EB12F9" w14:textId="77777777" w:rsidR="00877ED7" w:rsidRDefault="00877ED7" w:rsidP="00601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Normal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58EA3" w14:textId="77777777" w:rsidR="0019695A" w:rsidRDefault="0019695A">
    <w:pPr>
      <w:pStyle w:val="a6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2470379" wp14:editId="795CD86C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13980" cy="850265"/>
          <wp:effectExtent l="0" t="0" r="1270" b="6985"/>
          <wp:wrapNone/>
          <wp:docPr id="17" name="图形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71398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AF066" w14:textId="77777777" w:rsidR="00877ED7" w:rsidRDefault="00877ED7" w:rsidP="006010EA">
      <w:r>
        <w:separator/>
      </w:r>
    </w:p>
  </w:footnote>
  <w:footnote w:type="continuationSeparator" w:id="0">
    <w:p w14:paraId="21291977" w14:textId="77777777" w:rsidR="00877ED7" w:rsidRDefault="00877ED7" w:rsidP="00601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B211A" w14:textId="77777777" w:rsidR="0019695A" w:rsidRDefault="00877ED7">
    <w:pPr>
      <w:pStyle w:val="a4"/>
    </w:pPr>
    <w:r>
      <w:rPr>
        <w:noProof/>
      </w:rPr>
      <w:pict w14:anchorId="22C832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0463188" o:spid="_x0000_s2053" type="#_x0000_t75" style="position:absolute;left:0;text-align:left;margin-left:0;margin-top:0;width:595.45pt;height:841.9pt;z-index:-251652096;mso-position-horizontal:center;mso-position-horizontal-relative:margin;mso-position-vertical:center;mso-position-vertical-relative:margin" o:allowincell="f">
          <v:imagedata r:id="rId1" o:title="水印_画板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A750C" w14:textId="77777777" w:rsidR="0019695A" w:rsidRDefault="00877ED7" w:rsidP="009062D8">
    <w:pPr>
      <w:pStyle w:val="a4"/>
      <w:pBdr>
        <w:bottom w:val="none" w:sz="0" w:space="0" w:color="auto"/>
      </w:pBdr>
      <w:jc w:val="both"/>
    </w:pPr>
    <w:r>
      <w:rPr>
        <w:noProof/>
      </w:rPr>
      <w:pict w14:anchorId="75468E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0463189" o:spid="_x0000_s2054" type="#_x0000_t75" style="position:absolute;left:0;text-align:left;margin-left:-89.65pt;margin-top:-131.75pt;width:595.45pt;height:841.9pt;z-index:-251651072;mso-position-horizontal-relative:margin;mso-position-vertical-relative:margin" o:allowincell="f">
          <v:imagedata r:id="rId1" o:title="水印_画板 1"/>
          <w10:wrap anchorx="margin" anchory="margin"/>
        </v:shape>
      </w:pict>
    </w:r>
    <w:r w:rsidR="009062D8">
      <w:rPr>
        <w:noProof/>
      </w:rPr>
      <w:drawing>
        <wp:anchor distT="0" distB="0" distL="114300" distR="114300" simplePos="0" relativeHeight="251659264" behindDoc="0" locked="0" layoutInCell="1" allowOverlap="1" wp14:anchorId="2EDE45D2" wp14:editId="20295173">
          <wp:simplePos x="0" y="0"/>
          <wp:positionH relativeFrom="page">
            <wp:posOffset>-494030</wp:posOffset>
          </wp:positionH>
          <wp:positionV relativeFrom="page">
            <wp:align>top</wp:align>
          </wp:positionV>
          <wp:extent cx="8415415" cy="797442"/>
          <wp:effectExtent l="0" t="0" r="0" b="3175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5415" cy="7974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62D8" w:rsidRPr="00282ACD">
      <w:rPr>
        <w:rFonts w:ascii="思源黑体 CN Normal" w:eastAsia="思源黑体 CN Normal" w:hAnsi="思源黑体 CN Normal"/>
        <w:noProof/>
        <w:sz w:val="44"/>
        <w:szCs w:val="44"/>
      </w:rPr>
      <w:drawing>
        <wp:anchor distT="0" distB="0" distL="114300" distR="114300" simplePos="0" relativeHeight="251660288" behindDoc="0" locked="0" layoutInCell="1" allowOverlap="1" wp14:anchorId="6C26592E" wp14:editId="16382097">
          <wp:simplePos x="0" y="0"/>
          <wp:positionH relativeFrom="margin">
            <wp:posOffset>384337</wp:posOffset>
          </wp:positionH>
          <wp:positionV relativeFrom="bottomMargin">
            <wp:posOffset>-9223715</wp:posOffset>
          </wp:positionV>
          <wp:extent cx="828675" cy="318135"/>
          <wp:effectExtent l="0" t="0" r="9525" b="5715"/>
          <wp:wrapNone/>
          <wp:docPr id="2" name="图形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318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256E0" w14:textId="77777777" w:rsidR="0019695A" w:rsidRDefault="00877ED7">
    <w:pPr>
      <w:pStyle w:val="a4"/>
    </w:pPr>
    <w:r>
      <w:rPr>
        <w:noProof/>
      </w:rPr>
      <w:pict w14:anchorId="79E7B2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0463187" o:spid="_x0000_s2052" type="#_x0000_t75" style="position:absolute;left:0;text-align:left;margin-left:0;margin-top:0;width:595.45pt;height:841.9pt;z-index:-251653120;mso-position-horizontal:center;mso-position-horizontal-relative:margin;mso-position-vertical:center;mso-position-vertical-relative:margin" o:allowincell="f">
          <v:imagedata r:id="rId1" o:title="水印_画板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3876"/>
    <w:multiLevelType w:val="hybridMultilevel"/>
    <w:tmpl w:val="91C0FF4E"/>
    <w:lvl w:ilvl="0" w:tplc="39F4A0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6576F"/>
    <w:multiLevelType w:val="hybridMultilevel"/>
    <w:tmpl w:val="03A2A368"/>
    <w:lvl w:ilvl="0" w:tplc="67103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239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68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A1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C4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80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404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DC0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1A3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575C2"/>
    <w:multiLevelType w:val="hybridMultilevel"/>
    <w:tmpl w:val="E8827186"/>
    <w:lvl w:ilvl="0" w:tplc="39F4A0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7106B"/>
    <w:multiLevelType w:val="hybridMultilevel"/>
    <w:tmpl w:val="46269DEE"/>
    <w:lvl w:ilvl="0" w:tplc="39F4A0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C662E"/>
    <w:multiLevelType w:val="hybridMultilevel"/>
    <w:tmpl w:val="8FA40C3C"/>
    <w:lvl w:ilvl="0" w:tplc="B4B4F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0D4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E0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0F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C7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F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0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0C8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41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7770F9"/>
    <w:multiLevelType w:val="hybridMultilevel"/>
    <w:tmpl w:val="912CDBDC"/>
    <w:lvl w:ilvl="0" w:tplc="39F4A0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F40919"/>
    <w:multiLevelType w:val="hybridMultilevel"/>
    <w:tmpl w:val="699E330A"/>
    <w:lvl w:ilvl="0" w:tplc="4E9AB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6E1A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CA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F42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5EB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84D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0C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109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E0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AC45EC"/>
    <w:multiLevelType w:val="hybridMultilevel"/>
    <w:tmpl w:val="5C9C4286"/>
    <w:lvl w:ilvl="0" w:tplc="7C486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A4A0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23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087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8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4EA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CAB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2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C2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E10694"/>
    <w:multiLevelType w:val="hybridMultilevel"/>
    <w:tmpl w:val="F4E80E2A"/>
    <w:lvl w:ilvl="0" w:tplc="B99E7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92F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057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F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AF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AC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4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CE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C1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574571"/>
    <w:multiLevelType w:val="hybridMultilevel"/>
    <w:tmpl w:val="829888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E3"/>
    <w:rsid w:val="00051118"/>
    <w:rsid w:val="00051888"/>
    <w:rsid w:val="000974C5"/>
    <w:rsid w:val="000A0F95"/>
    <w:rsid w:val="000E4172"/>
    <w:rsid w:val="000F07C6"/>
    <w:rsid w:val="00105E1A"/>
    <w:rsid w:val="00113E9E"/>
    <w:rsid w:val="0019695A"/>
    <w:rsid w:val="001A1D43"/>
    <w:rsid w:val="001E1648"/>
    <w:rsid w:val="001F0D35"/>
    <w:rsid w:val="00215885"/>
    <w:rsid w:val="00282ACD"/>
    <w:rsid w:val="00353423"/>
    <w:rsid w:val="0035754B"/>
    <w:rsid w:val="003751E4"/>
    <w:rsid w:val="003D0789"/>
    <w:rsid w:val="004205EC"/>
    <w:rsid w:val="00497AFA"/>
    <w:rsid w:val="004A051F"/>
    <w:rsid w:val="004C0DBE"/>
    <w:rsid w:val="004F1763"/>
    <w:rsid w:val="00561B5C"/>
    <w:rsid w:val="005D7741"/>
    <w:rsid w:val="006010EA"/>
    <w:rsid w:val="00623FAE"/>
    <w:rsid w:val="00630599"/>
    <w:rsid w:val="00687BF7"/>
    <w:rsid w:val="006C410E"/>
    <w:rsid w:val="006D17DE"/>
    <w:rsid w:val="006E6FF0"/>
    <w:rsid w:val="0076632A"/>
    <w:rsid w:val="007A104A"/>
    <w:rsid w:val="007C77DF"/>
    <w:rsid w:val="007F56D4"/>
    <w:rsid w:val="00857ABD"/>
    <w:rsid w:val="00863E39"/>
    <w:rsid w:val="00867CA7"/>
    <w:rsid w:val="00877ED7"/>
    <w:rsid w:val="008802E1"/>
    <w:rsid w:val="009062D8"/>
    <w:rsid w:val="00915F19"/>
    <w:rsid w:val="009434BF"/>
    <w:rsid w:val="00946699"/>
    <w:rsid w:val="009A4CBD"/>
    <w:rsid w:val="009B095A"/>
    <w:rsid w:val="009B3FA9"/>
    <w:rsid w:val="009B60E3"/>
    <w:rsid w:val="00A43DCF"/>
    <w:rsid w:val="00A649A0"/>
    <w:rsid w:val="00A86408"/>
    <w:rsid w:val="00AC139A"/>
    <w:rsid w:val="00B34451"/>
    <w:rsid w:val="00B739C3"/>
    <w:rsid w:val="00BC08FD"/>
    <w:rsid w:val="00BD4CD2"/>
    <w:rsid w:val="00C01B36"/>
    <w:rsid w:val="00C730D7"/>
    <w:rsid w:val="00D108A4"/>
    <w:rsid w:val="00D262F3"/>
    <w:rsid w:val="00D30FCC"/>
    <w:rsid w:val="00D50D4C"/>
    <w:rsid w:val="00D61F31"/>
    <w:rsid w:val="00D67975"/>
    <w:rsid w:val="00D86AAC"/>
    <w:rsid w:val="00DA44D6"/>
    <w:rsid w:val="00DF634F"/>
    <w:rsid w:val="00E415CA"/>
    <w:rsid w:val="00E946CB"/>
    <w:rsid w:val="00EA3B20"/>
    <w:rsid w:val="00ED40BE"/>
    <w:rsid w:val="00F70643"/>
    <w:rsid w:val="00F8139A"/>
    <w:rsid w:val="00FA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40C6400"/>
  <w15:chartTrackingRefBased/>
  <w15:docId w15:val="{92344143-C24E-4148-9E79-6007D430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9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01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10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1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1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9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72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81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1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0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0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7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sv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5" Type="http://schemas.openxmlformats.org/officeDocument/2006/relationships/image" Target="media/image14.svg"/><Relationship Id="rId4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2020&#20248;&#36259;&#22810;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3D393-B4CA-4A7D-B65B-A38E7ADD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2020优趣多笔记模板.dotx</Template>
  <TotalTime>5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22474</dc:creator>
  <cp:keywords/>
  <dc:description/>
  <cp:lastModifiedBy> </cp:lastModifiedBy>
  <cp:revision>1</cp:revision>
  <cp:lastPrinted>2020-06-17T05:41:00Z</cp:lastPrinted>
  <dcterms:created xsi:type="dcterms:W3CDTF">2021-01-27T07:09:00Z</dcterms:created>
  <dcterms:modified xsi:type="dcterms:W3CDTF">2021-01-27T07:14:00Z</dcterms:modified>
</cp:coreProperties>
</file>