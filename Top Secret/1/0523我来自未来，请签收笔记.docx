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2"/>
      </w:tblGrid>
      <w:tr w:rsidR="003C0104" w14:paraId="1FB44A22" w14:textId="77777777" w:rsidTr="007B5516">
        <w:tc>
          <w:tcPr>
            <w:tcW w:w="82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79646"/>
          </w:tcPr>
          <w:p w14:paraId="44021A35" w14:textId="34B50828" w:rsidR="003C0104" w:rsidRDefault="006F0BC1" w:rsidP="00A021C5">
            <w:pPr>
              <w:spacing w:line="360" w:lineRule="auto"/>
              <w:ind w:firstLine="640"/>
              <w:jc w:val="center"/>
              <w:rPr>
                <w:rFonts w:ascii="小米兰亭" w:eastAsia="小米兰亭" w:hAnsi="小米兰亭" w:cs="小米兰亭"/>
                <w:color w:val="262626" w:themeColor="text1" w:themeTint="D9"/>
                <w:sz w:val="32"/>
                <w:szCs w:val="32"/>
              </w:rPr>
            </w:pPr>
            <w:r w:rsidRPr="006F0BC1">
              <w:rPr>
                <w:rFonts w:ascii="小米兰亭" w:eastAsia="小米兰亭" w:hAnsi="小米兰亭" w:cs="小米兰亭" w:hint="eastAsia"/>
                <w:color w:val="FFFFFF" w:themeColor="background1"/>
                <w:sz w:val="32"/>
                <w:szCs w:val="32"/>
              </w:rPr>
              <w:t>我来自未来，请签收</w:t>
            </w:r>
          </w:p>
        </w:tc>
      </w:tr>
    </w:tbl>
    <w:p w14:paraId="278DAE16" w14:textId="14666C6A" w:rsidR="00E53160" w:rsidRPr="00E53160" w:rsidRDefault="00D87C3A" w:rsidP="00D87C3A">
      <w:pPr>
        <w:pStyle w:val="a3"/>
        <w:ind w:left="555" w:firstLineChars="0" w:firstLine="0"/>
        <w:rPr>
          <w:rFonts w:ascii="小米兰亭" w:eastAsia="小米兰亭" w:hAnsi="小米兰亭" w:cs="小米兰亭"/>
          <w:color w:val="FF0000"/>
          <w:sz w:val="32"/>
          <w:szCs w:val="32"/>
        </w:rPr>
      </w:pPr>
      <w:r>
        <w:rPr>
          <w:rFonts w:ascii="小米兰亭" w:eastAsia="小米兰亭" w:hAnsi="小米兰亭" w:cs="小米兰亭" w:hint="eastAsia"/>
          <w:color w:val="FF0000"/>
          <w:sz w:val="32"/>
          <w:szCs w:val="32"/>
        </w:rPr>
        <w:t>1、</w:t>
      </w:r>
      <w:r w:rsidR="00ED6295">
        <w:rPr>
          <w:rFonts w:ascii="小米兰亭" w:eastAsia="小米兰亭" w:hAnsi="小米兰亭" w:cs="小米兰亭" w:hint="eastAsia"/>
          <w:color w:val="FF0000"/>
          <w:sz w:val="32"/>
          <w:szCs w:val="32"/>
        </w:rPr>
        <w:t>背景制作</w:t>
      </w:r>
      <w:r w:rsidR="007B5516" w:rsidRPr="001120EF">
        <w:rPr>
          <w:rFonts w:ascii="小米兰亭" w:eastAsia="小米兰亭" w:hAnsi="小米兰亭" w:cs="小米兰亭" w:hint="eastAsia"/>
          <w:color w:val="FF0000"/>
          <w:sz w:val="32"/>
          <w:szCs w:val="32"/>
        </w:rPr>
        <w:t>：</w:t>
      </w:r>
      <w:r w:rsidR="00507347" w:rsidRPr="00E53160">
        <w:rPr>
          <w:rFonts w:ascii="小米兰亭" w:eastAsia="小米兰亭" w:hAnsi="小米兰亭" w:cs="小米兰亭" w:hint="eastAsia"/>
          <w:color w:val="FF0000"/>
          <w:sz w:val="32"/>
          <w:szCs w:val="32"/>
        </w:rPr>
        <w:t xml:space="preserve"> </w:t>
      </w:r>
    </w:p>
    <w:p w14:paraId="47B4564C" w14:textId="1FE6A12F" w:rsidR="0076766E" w:rsidRDefault="003C0104" w:rsidP="00F34353">
      <w:pPr>
        <w:pStyle w:val="a3"/>
        <w:numPr>
          <w:ilvl w:val="0"/>
          <w:numId w:val="18"/>
        </w:numPr>
        <w:ind w:firstLineChars="0"/>
        <w:rPr>
          <w:rFonts w:ascii="小米兰亭" w:eastAsia="小米兰亭" w:hAnsi="小米兰亭" w:cs="小米兰亭"/>
          <w:color w:val="404040" w:themeColor="text1" w:themeTint="BF"/>
        </w:rPr>
      </w:pPr>
      <w:r w:rsidRPr="00F34353">
        <w:rPr>
          <w:rFonts w:ascii="小米兰亭" w:eastAsia="小米兰亭" w:hAnsi="小米兰亭" w:cs="小米兰亭" w:hint="eastAsia"/>
          <w:color w:val="404040" w:themeColor="text1" w:themeTint="BF"/>
        </w:rPr>
        <w:t>打开</w:t>
      </w:r>
      <w:r w:rsidR="00645D2C" w:rsidRPr="00F34353">
        <w:rPr>
          <w:rFonts w:ascii="小米兰亭" w:eastAsia="小米兰亭" w:hAnsi="小米兰亭" w:cs="小米兰亭" w:hint="eastAsia"/>
          <w:color w:val="404040" w:themeColor="text1" w:themeTint="BF"/>
        </w:rPr>
        <w:t>P</w:t>
      </w:r>
      <w:r w:rsidR="00645D2C" w:rsidRPr="00F34353">
        <w:rPr>
          <w:rFonts w:ascii="小米兰亭" w:eastAsia="小米兰亭" w:hAnsi="小米兰亭" w:cs="小米兰亭"/>
          <w:color w:val="404040" w:themeColor="text1" w:themeTint="BF"/>
        </w:rPr>
        <w:t>S</w:t>
      </w:r>
      <w:r w:rsidR="00645D2C" w:rsidRPr="00F34353">
        <w:rPr>
          <w:rFonts w:ascii="小米兰亭" w:eastAsia="小米兰亭" w:hAnsi="小米兰亭" w:cs="小米兰亭" w:hint="eastAsia"/>
          <w:color w:val="404040" w:themeColor="text1" w:themeTint="BF"/>
        </w:rPr>
        <w:t>，将</w:t>
      </w:r>
      <w:r w:rsidR="00EA4BAA">
        <w:rPr>
          <w:rFonts w:ascii="小米兰亭" w:eastAsia="小米兰亭" w:hAnsi="小米兰亭" w:cs="小米兰亭" w:hint="eastAsia"/>
          <w:color w:val="404040" w:themeColor="text1" w:themeTint="BF"/>
        </w:rPr>
        <w:t>背景</w:t>
      </w:r>
      <w:r w:rsidRPr="00F34353">
        <w:rPr>
          <w:rFonts w:ascii="小米兰亭" w:eastAsia="小米兰亭" w:hAnsi="小米兰亭" w:cs="小米兰亭" w:hint="eastAsia"/>
          <w:b/>
          <w:bCs/>
          <w:color w:val="ED7D31" w:themeColor="accent2"/>
        </w:rPr>
        <w:t>素材图片</w:t>
      </w:r>
      <w:r w:rsidR="00DC65C3">
        <w:rPr>
          <w:rFonts w:ascii="小米兰亭" w:eastAsia="小米兰亭" w:hAnsi="小米兰亭" w:cs="小米兰亭" w:hint="eastAsia"/>
          <w:b/>
          <w:bCs/>
          <w:color w:val="ED7D31" w:themeColor="accent2"/>
        </w:rPr>
        <w:t>拖</w:t>
      </w:r>
      <w:r w:rsidR="00645D2C" w:rsidRPr="00F34353">
        <w:rPr>
          <w:rFonts w:ascii="小米兰亭" w:eastAsia="小米兰亭" w:hAnsi="小米兰亭" w:cs="小米兰亭" w:hint="eastAsia"/>
          <w:b/>
          <w:bCs/>
          <w:color w:val="ED7D31" w:themeColor="accent2"/>
        </w:rPr>
        <w:t>拽</w:t>
      </w:r>
      <w:r w:rsidR="003E326B">
        <w:rPr>
          <w:rFonts w:ascii="小米兰亭" w:eastAsia="小米兰亭" w:hAnsi="小米兰亭" w:cs="小米兰亭" w:hint="eastAsia"/>
          <w:b/>
          <w:bCs/>
          <w:color w:val="ED7D31" w:themeColor="accent2"/>
        </w:rPr>
        <w:t>到</w:t>
      </w:r>
      <w:r w:rsidR="00645D2C" w:rsidRPr="00F34353">
        <w:rPr>
          <w:rFonts w:ascii="小米兰亭" w:eastAsia="小米兰亭" w:hAnsi="小米兰亭" w:cs="小米兰亭" w:hint="eastAsia"/>
          <w:color w:val="404040" w:themeColor="text1" w:themeTint="BF"/>
        </w:rPr>
        <w:t>P</w:t>
      </w:r>
      <w:r w:rsidR="00645D2C" w:rsidRPr="00F34353">
        <w:rPr>
          <w:rFonts w:ascii="小米兰亭" w:eastAsia="小米兰亭" w:hAnsi="小米兰亭" w:cs="小米兰亭"/>
          <w:color w:val="404040" w:themeColor="text1" w:themeTint="BF"/>
        </w:rPr>
        <w:t>S</w:t>
      </w:r>
      <w:r w:rsidRPr="00F34353">
        <w:rPr>
          <w:rFonts w:ascii="小米兰亭" w:eastAsia="小米兰亭" w:hAnsi="小米兰亭" w:cs="小米兰亭" w:hint="eastAsia"/>
          <w:color w:val="404040" w:themeColor="text1" w:themeTint="BF"/>
        </w:rPr>
        <w:t>，</w:t>
      </w:r>
      <w:r w:rsidR="00813383">
        <w:rPr>
          <w:rFonts w:ascii="小米兰亭" w:eastAsia="小米兰亭" w:hAnsi="小米兰亭" w:cs="小米兰亭" w:hint="eastAsia"/>
          <w:color w:val="404040" w:themeColor="text1" w:themeTint="BF"/>
        </w:rPr>
        <w:t>（或者找到文</w:t>
      </w:r>
      <w:r w:rsidR="004F26F5">
        <w:rPr>
          <w:rFonts w:ascii="小米兰亭" w:eastAsia="小米兰亭" w:hAnsi="小米兰亭" w:cs="小米兰亭" w:hint="eastAsia"/>
          <w:color w:val="404040" w:themeColor="text1" w:themeTint="BF"/>
        </w:rPr>
        <w:t>件</w:t>
      </w:r>
      <w:r w:rsidR="004C2F61">
        <w:rPr>
          <w:rFonts w:ascii="小米兰亭" w:eastAsia="小米兰亭" w:hAnsi="小米兰亭" w:cs="小米兰亭" w:hint="eastAsia"/>
          <w:color w:val="404040" w:themeColor="text1" w:themeTint="BF"/>
        </w:rPr>
        <w:t>--</w:t>
      </w:r>
      <w:r w:rsidR="00813383">
        <w:rPr>
          <w:rFonts w:ascii="小米兰亭" w:eastAsia="小米兰亭" w:hAnsi="小米兰亭" w:cs="小米兰亭" w:hint="eastAsia"/>
          <w:color w:val="404040" w:themeColor="text1" w:themeTint="BF"/>
        </w:rPr>
        <w:t>打开</w:t>
      </w:r>
      <w:r w:rsidR="00232BC4">
        <w:rPr>
          <w:rFonts w:ascii="小米兰亭" w:eastAsia="小米兰亭" w:hAnsi="小米兰亭" w:cs="小米兰亭" w:hint="eastAsia"/>
          <w:color w:val="404040" w:themeColor="text1" w:themeTint="BF"/>
        </w:rPr>
        <w:t>图片</w:t>
      </w:r>
      <w:r w:rsidR="00813383">
        <w:rPr>
          <w:rFonts w:ascii="小米兰亭" w:eastAsia="小米兰亭" w:hAnsi="小米兰亭" w:cs="小米兰亭" w:hint="eastAsia"/>
          <w:color w:val="404040" w:themeColor="text1" w:themeTint="BF"/>
        </w:rPr>
        <w:t>）</w:t>
      </w:r>
      <w:r w:rsidR="00044FB9">
        <w:rPr>
          <w:noProof/>
        </w:rPr>
        <w:drawing>
          <wp:inline distT="0" distB="0" distL="0" distR="0" wp14:anchorId="6DC24FC7" wp14:editId="505112B8">
            <wp:extent cx="5278120" cy="4255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971E" w14:textId="46791C26" w:rsidR="00F123C7" w:rsidRDefault="00F123C7" w:rsidP="00F34353">
      <w:pPr>
        <w:pStyle w:val="a3"/>
        <w:numPr>
          <w:ilvl w:val="0"/>
          <w:numId w:val="18"/>
        </w:numPr>
        <w:ind w:firstLineChars="0"/>
        <w:rPr>
          <w:rFonts w:ascii="小米兰亭" w:eastAsia="小米兰亭" w:hAnsi="小米兰亭" w:cs="小米兰亭"/>
          <w:color w:val="404040" w:themeColor="text1" w:themeTint="BF"/>
        </w:rPr>
      </w:pPr>
      <w:r>
        <w:rPr>
          <w:rFonts w:ascii="小米兰亭" w:eastAsia="小米兰亭" w:hAnsi="小米兰亭" w:cs="小米兰亭" w:hint="eastAsia"/>
          <w:color w:val="404040" w:themeColor="text1" w:themeTint="BF"/>
        </w:rPr>
        <w:t>右键转为智能对象图层，滤镜-风格化-凸出；滤镜-风格化-油画；滤镜-扭曲-极坐标</w:t>
      </w:r>
    </w:p>
    <w:p w14:paraId="33F2DADA" w14:textId="4C4863E1" w:rsidR="00726196" w:rsidRPr="00F123C7" w:rsidRDefault="008B1F37" w:rsidP="00F123C7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lastRenderedPageBreak/>
        <w:drawing>
          <wp:inline distT="0" distB="0" distL="0" distR="0" wp14:anchorId="6961C4AD" wp14:editId="5B83E0D8">
            <wp:extent cx="5278120" cy="5429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2CE1D" wp14:editId="617A3016">
            <wp:extent cx="4152900" cy="1638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B39" w14:textId="77777777" w:rsidR="00600E91" w:rsidRDefault="008B1F37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2596F490" wp14:editId="0CB7F905">
            <wp:extent cx="5278120" cy="557847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11009" wp14:editId="530016C4">
            <wp:extent cx="1886576" cy="39814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1158" cy="399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7D8">
        <w:rPr>
          <w:noProof/>
        </w:rPr>
        <w:drawing>
          <wp:inline distT="0" distB="0" distL="0" distR="0" wp14:anchorId="34C5FEAF" wp14:editId="131F34FC">
            <wp:extent cx="5278120" cy="41122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7D8">
        <w:rPr>
          <w:noProof/>
        </w:rPr>
        <w:drawing>
          <wp:inline distT="0" distB="0" distL="0" distR="0" wp14:anchorId="52C4015D" wp14:editId="6E0B611B">
            <wp:extent cx="4072011" cy="4171950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41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86A" w14:textId="07A8F201" w:rsidR="00600E91" w:rsidRDefault="00600E91" w:rsidP="003110D1">
      <w:pPr>
        <w:rPr>
          <w:rFonts w:ascii="小米兰亭" w:eastAsia="小米兰亭" w:hAnsi="小米兰亭" w:cs="小米兰亭" w:hint="eastAsia"/>
          <w:color w:val="404040" w:themeColor="text1" w:themeTint="BF"/>
        </w:rPr>
      </w:pPr>
      <w:r>
        <w:rPr>
          <w:rFonts w:ascii="小米兰亭" w:eastAsia="小米兰亭" w:hAnsi="小米兰亭" w:cs="小米兰亭" w:hint="eastAsia"/>
          <w:color w:val="404040" w:themeColor="text1" w:themeTint="BF"/>
        </w:rPr>
        <w:t>3、</w:t>
      </w:r>
      <w:r w:rsidR="003913A3" w:rsidRPr="003913A3">
        <w:rPr>
          <w:rFonts w:ascii="小米兰亭" w:eastAsia="小米兰亭" w:hAnsi="小米兰亭" w:cs="小米兰亭" w:hint="eastAsia"/>
          <w:color w:val="FF0000"/>
          <w:sz w:val="32"/>
          <w:szCs w:val="32"/>
        </w:rPr>
        <w:t>调整构图：</w:t>
      </w:r>
      <w:r w:rsidR="008A59A5">
        <w:rPr>
          <w:rFonts w:ascii="小米兰亭" w:eastAsia="小米兰亭" w:hAnsi="小米兰亭" w:cs="小米兰亭" w:hint="eastAsia"/>
          <w:color w:val="404040" w:themeColor="text1" w:themeTint="BF"/>
        </w:rPr>
        <w:t>c</w:t>
      </w:r>
      <w:r w:rsidR="008A59A5">
        <w:rPr>
          <w:rFonts w:ascii="小米兰亭" w:eastAsia="小米兰亭" w:hAnsi="小米兰亭" w:cs="小米兰亭"/>
          <w:color w:val="404040" w:themeColor="text1" w:themeTint="BF"/>
        </w:rPr>
        <w:t xml:space="preserve">trl+j </w:t>
      </w:r>
      <w:r w:rsidR="008A59A5">
        <w:rPr>
          <w:rFonts w:ascii="小米兰亭" w:eastAsia="小米兰亭" w:hAnsi="小米兰亭" w:cs="小米兰亭" w:hint="eastAsia"/>
          <w:color w:val="404040" w:themeColor="text1" w:themeTint="BF"/>
        </w:rPr>
        <w:t>复制一层，</w:t>
      </w:r>
      <w:r w:rsidR="00904DF9">
        <w:rPr>
          <w:rFonts w:ascii="小米兰亭" w:eastAsia="小米兰亭" w:hAnsi="小米兰亭" w:cs="小米兰亭" w:hint="eastAsia"/>
          <w:color w:val="404040" w:themeColor="text1" w:themeTint="BF"/>
        </w:rPr>
        <w:t>右键栅格化，</w:t>
      </w:r>
      <w:r w:rsidR="00904DF9">
        <w:rPr>
          <w:rFonts w:ascii="小米兰亭" w:eastAsia="小米兰亭" w:hAnsi="小米兰亭" w:cs="小米兰亭"/>
          <w:color w:val="404040" w:themeColor="text1" w:themeTint="BF"/>
        </w:rPr>
        <w:t xml:space="preserve">ctrl+t </w:t>
      </w:r>
      <w:r w:rsidR="00904DF9">
        <w:rPr>
          <w:rFonts w:ascii="小米兰亭" w:eastAsia="小米兰亭" w:hAnsi="小米兰亭" w:cs="小米兰亭" w:hint="eastAsia"/>
          <w:color w:val="404040" w:themeColor="text1" w:themeTint="BF"/>
        </w:rPr>
        <w:t xml:space="preserve">自由变化 </w:t>
      </w:r>
      <w:r w:rsidR="00904DF9">
        <w:rPr>
          <w:rFonts w:ascii="小米兰亭" w:eastAsia="小米兰亭" w:hAnsi="小米兰亭" w:cs="小米兰亭"/>
          <w:color w:val="404040" w:themeColor="text1" w:themeTint="BF"/>
        </w:rPr>
        <w:t xml:space="preserve"> </w:t>
      </w:r>
      <w:r w:rsidR="00904DF9">
        <w:rPr>
          <w:rFonts w:ascii="小米兰亭" w:eastAsia="小米兰亭" w:hAnsi="小米兰亭" w:cs="小米兰亭" w:hint="eastAsia"/>
          <w:color w:val="404040" w:themeColor="text1" w:themeTint="BF"/>
        </w:rPr>
        <w:t>放大</w:t>
      </w:r>
      <w:r w:rsidR="00034640">
        <w:rPr>
          <w:rFonts w:ascii="小米兰亭" w:eastAsia="小米兰亭" w:hAnsi="小米兰亭" w:cs="小米兰亭" w:hint="eastAsia"/>
          <w:color w:val="404040" w:themeColor="text1" w:themeTint="BF"/>
        </w:rPr>
        <w:t>；复制，c</w:t>
      </w:r>
      <w:r w:rsidR="00034640">
        <w:rPr>
          <w:rFonts w:ascii="小米兰亭" w:eastAsia="小米兰亭" w:hAnsi="小米兰亭" w:cs="小米兰亭"/>
          <w:color w:val="404040" w:themeColor="text1" w:themeTint="BF"/>
        </w:rPr>
        <w:t>trl+t</w:t>
      </w:r>
      <w:r w:rsidR="00034640">
        <w:rPr>
          <w:rFonts w:ascii="小米兰亭" w:eastAsia="小米兰亭" w:hAnsi="小米兰亭" w:cs="小米兰亭" w:hint="eastAsia"/>
          <w:color w:val="404040" w:themeColor="text1" w:themeTint="BF"/>
        </w:rPr>
        <w:t>垂直水平翻转，建立蒙版，擦除不需要的部分；复制一层，c</w:t>
      </w:r>
      <w:r w:rsidR="00034640">
        <w:rPr>
          <w:rFonts w:ascii="小米兰亭" w:eastAsia="小米兰亭" w:hAnsi="小米兰亭" w:cs="小米兰亭"/>
          <w:color w:val="404040" w:themeColor="text1" w:themeTint="BF"/>
        </w:rPr>
        <w:t xml:space="preserve">trl+t </w:t>
      </w:r>
      <w:r w:rsidR="00034640">
        <w:rPr>
          <w:rFonts w:ascii="小米兰亭" w:eastAsia="小米兰亭" w:hAnsi="小米兰亭" w:cs="小米兰亭" w:hint="eastAsia"/>
          <w:color w:val="404040" w:themeColor="text1" w:themeTint="BF"/>
        </w:rPr>
        <w:t>放大 调整构图（可多复制几层，调整到满意即可）</w:t>
      </w:r>
      <w:r w:rsidR="00EC7728">
        <w:rPr>
          <w:rFonts w:ascii="小米兰亭" w:eastAsia="小米兰亭" w:hAnsi="小米兰亭" w:cs="小米兰亭" w:hint="eastAsia"/>
          <w:color w:val="404040" w:themeColor="text1" w:themeTint="BF"/>
        </w:rPr>
        <w:t xml:space="preserve">；盖印 </w:t>
      </w:r>
      <w:r w:rsidR="00EC7728">
        <w:rPr>
          <w:rFonts w:ascii="小米兰亭" w:eastAsia="小米兰亭" w:hAnsi="小米兰亭" w:cs="小米兰亭"/>
          <w:color w:val="404040" w:themeColor="text1" w:themeTint="BF"/>
        </w:rPr>
        <w:t xml:space="preserve">ctrl+shift+alt+e </w:t>
      </w:r>
      <w:r w:rsidR="00EC7728">
        <w:rPr>
          <w:rFonts w:ascii="小米兰亭" w:eastAsia="小米兰亭" w:hAnsi="小米兰亭" w:cs="小米兰亭" w:hint="eastAsia"/>
          <w:color w:val="404040" w:themeColor="text1" w:themeTint="BF"/>
        </w:rPr>
        <w:t>，c</w:t>
      </w:r>
      <w:r w:rsidR="00EC7728">
        <w:rPr>
          <w:rFonts w:ascii="小米兰亭" w:eastAsia="小米兰亭" w:hAnsi="小米兰亭" w:cs="小米兰亭"/>
          <w:color w:val="404040" w:themeColor="text1" w:themeTint="BF"/>
        </w:rPr>
        <w:t xml:space="preserve">trl+t </w:t>
      </w:r>
      <w:r w:rsidR="00EC7728">
        <w:rPr>
          <w:rFonts w:ascii="小米兰亭" w:eastAsia="小米兰亭" w:hAnsi="小米兰亭" w:cs="小米兰亭" w:hint="eastAsia"/>
          <w:color w:val="404040" w:themeColor="text1" w:themeTint="BF"/>
        </w:rPr>
        <w:t>自由变化，放大，调整构图。</w:t>
      </w:r>
    </w:p>
    <w:p w14:paraId="0BAABD8D" w14:textId="77777777" w:rsidR="005A45E7" w:rsidRDefault="008267D8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7054F1C6" wp14:editId="03B91F86">
            <wp:extent cx="3390900" cy="3423944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6190" cy="34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4F4">
        <w:rPr>
          <w:noProof/>
        </w:rPr>
        <w:drawing>
          <wp:inline distT="0" distB="0" distL="0" distR="0" wp14:anchorId="1F65B881" wp14:editId="5A841498">
            <wp:extent cx="3904252" cy="3695700"/>
            <wp:effectExtent l="0" t="0" r="127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8093" cy="3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E56">
        <w:rPr>
          <w:noProof/>
        </w:rPr>
        <w:drawing>
          <wp:inline distT="0" distB="0" distL="0" distR="0" wp14:anchorId="2AF1BE2A" wp14:editId="6CF8E6C9">
            <wp:extent cx="4114800" cy="33177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3304" cy="33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E56">
        <w:rPr>
          <w:noProof/>
        </w:rPr>
        <w:drawing>
          <wp:inline distT="0" distB="0" distL="0" distR="0" wp14:anchorId="58E439F0" wp14:editId="779A307B">
            <wp:extent cx="5278120" cy="40297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0822" w14:textId="0979779B" w:rsidR="005A45E7" w:rsidRDefault="005A45E7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rFonts w:ascii="小米兰亭" w:eastAsia="小米兰亭" w:hAnsi="小米兰亭" w:cs="小米兰亭" w:hint="eastAsia"/>
          <w:color w:val="404040" w:themeColor="text1" w:themeTint="BF"/>
        </w:rPr>
        <w:t>4、</w:t>
      </w:r>
      <w:r w:rsidRPr="003913A3">
        <w:rPr>
          <w:rFonts w:ascii="小米兰亭" w:eastAsia="小米兰亭" w:hAnsi="小米兰亭" w:cs="小米兰亭" w:hint="eastAsia"/>
          <w:color w:val="FF0000"/>
          <w:sz w:val="32"/>
          <w:szCs w:val="32"/>
        </w:rPr>
        <w:t>调色</w:t>
      </w:r>
      <w:r>
        <w:rPr>
          <w:rFonts w:ascii="小米兰亭" w:eastAsia="小米兰亭" w:hAnsi="小米兰亭" w:cs="小米兰亭" w:hint="eastAsia"/>
          <w:color w:val="404040" w:themeColor="text1" w:themeTint="BF"/>
        </w:rPr>
        <w:t>：（1）色相；（2）色阶；（3）色彩平衡；</w:t>
      </w:r>
    </w:p>
    <w:p w14:paraId="67C64BD8" w14:textId="68A63447" w:rsidR="00106F40" w:rsidRDefault="00CF3E56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535E4412" wp14:editId="5491CD6B">
            <wp:extent cx="5278120" cy="35604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8F0">
        <w:rPr>
          <w:noProof/>
        </w:rPr>
        <w:drawing>
          <wp:inline distT="0" distB="0" distL="0" distR="0" wp14:anchorId="794329D2" wp14:editId="66FCD073">
            <wp:extent cx="5278120" cy="32918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42">
        <w:rPr>
          <w:noProof/>
        </w:rPr>
        <w:drawing>
          <wp:inline distT="0" distB="0" distL="0" distR="0" wp14:anchorId="2ACE51AA" wp14:editId="0B28EED8">
            <wp:extent cx="5278120" cy="36055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5、盖印：c</w:t>
      </w:r>
      <w:r w:rsidR="00106F40">
        <w:rPr>
          <w:rFonts w:ascii="小米兰亭" w:eastAsia="小米兰亭" w:hAnsi="小米兰亭" w:cs="小米兰亭"/>
          <w:color w:val="404040" w:themeColor="text1" w:themeTint="BF"/>
        </w:rPr>
        <w:t xml:space="preserve">trl+shift+alt+e 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，置入人物素材</w:t>
      </w:r>
    </w:p>
    <w:p w14:paraId="345DD0BD" w14:textId="1A85D2E7" w:rsidR="00106F40" w:rsidRDefault="00A76EEF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269B8253" wp14:editId="40252FDF">
            <wp:extent cx="5278120" cy="39154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9A898" wp14:editId="75E51158">
            <wp:extent cx="5278120" cy="38722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F40">
        <w:rPr>
          <w:rFonts w:ascii="小米兰亭" w:eastAsia="小米兰亭" w:hAnsi="小米兰亭" w:cs="小米兰亭"/>
          <w:color w:val="404040" w:themeColor="text1" w:themeTint="BF"/>
        </w:rPr>
        <w:t>6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、盖印：c</w:t>
      </w:r>
      <w:r w:rsidR="00106F40">
        <w:rPr>
          <w:rFonts w:ascii="小米兰亭" w:eastAsia="小米兰亭" w:hAnsi="小米兰亭" w:cs="小米兰亭"/>
          <w:color w:val="404040" w:themeColor="text1" w:themeTint="BF"/>
        </w:rPr>
        <w:t xml:space="preserve">trl+shift+alt+e 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，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CTRL</w:t>
      </w:r>
      <w:r w:rsidR="00106F40">
        <w:rPr>
          <w:rFonts w:ascii="小米兰亭" w:eastAsia="小米兰亭" w:hAnsi="小米兰亭" w:cs="小米兰亭"/>
          <w:color w:val="404040" w:themeColor="text1" w:themeTint="BF"/>
        </w:rPr>
        <w:t>+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t</w:t>
      </w:r>
      <w:r w:rsidR="00106F40">
        <w:rPr>
          <w:rFonts w:ascii="小米兰亭" w:eastAsia="小米兰亭" w:hAnsi="小米兰亭" w:cs="小米兰亭"/>
          <w:color w:val="404040" w:themeColor="text1" w:themeTint="BF"/>
        </w:rPr>
        <w:t xml:space="preserve"> 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 xml:space="preserve">自由变化 </w:t>
      </w:r>
      <w:r w:rsidR="00106F40">
        <w:rPr>
          <w:rFonts w:ascii="小米兰亭" w:eastAsia="小米兰亭" w:hAnsi="小米兰亭" w:cs="小米兰亭"/>
          <w:color w:val="404040" w:themeColor="text1" w:themeTint="BF"/>
        </w:rPr>
        <w:t xml:space="preserve"> 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 xml:space="preserve">缩小 </w:t>
      </w:r>
    </w:p>
    <w:p w14:paraId="1E2147EA" w14:textId="4C1B7D40" w:rsidR="00605AF2" w:rsidRDefault="00A76EEF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3555E755" wp14:editId="2968F7AF">
            <wp:extent cx="5278120" cy="41059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F40">
        <w:rPr>
          <w:rFonts w:ascii="小米兰亭" w:eastAsia="小米兰亭" w:hAnsi="小米兰亭" w:cs="小米兰亭"/>
          <w:color w:val="404040" w:themeColor="text1" w:themeTint="BF"/>
        </w:rPr>
        <w:t>7</w:t>
      </w:r>
      <w:r w:rsidR="00106F40">
        <w:rPr>
          <w:rFonts w:ascii="小米兰亭" w:eastAsia="小米兰亭" w:hAnsi="小米兰亭" w:cs="小米兰亭" w:hint="eastAsia"/>
          <w:color w:val="404040" w:themeColor="text1" w:themeTint="BF"/>
        </w:rPr>
        <w:t>、</w:t>
      </w:r>
      <w:r w:rsidR="00605AF2">
        <w:rPr>
          <w:rFonts w:ascii="小米兰亭" w:eastAsia="小米兰亭" w:hAnsi="小米兰亭" w:cs="小米兰亭" w:hint="eastAsia"/>
          <w:color w:val="404040" w:themeColor="text1" w:themeTint="BF"/>
        </w:rPr>
        <w:t>置入文案即可</w:t>
      </w:r>
    </w:p>
    <w:p w14:paraId="52196D5E" w14:textId="43B1FC1A" w:rsidR="003110D1" w:rsidRPr="00A76EEF" w:rsidRDefault="00A76EEF" w:rsidP="003110D1">
      <w:pPr>
        <w:rPr>
          <w:rFonts w:ascii="小米兰亭" w:eastAsia="小米兰亭" w:hAnsi="小米兰亭" w:cs="小米兰亭"/>
          <w:color w:val="404040" w:themeColor="text1" w:themeTint="BF"/>
        </w:rPr>
      </w:pPr>
      <w:r>
        <w:rPr>
          <w:noProof/>
        </w:rPr>
        <w:drawing>
          <wp:inline distT="0" distB="0" distL="0" distR="0" wp14:anchorId="494F1EF7" wp14:editId="41926AE0">
            <wp:extent cx="5278120" cy="41421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EB2C" w14:textId="40458E8C" w:rsidR="00A26D1B" w:rsidRDefault="00E53160" w:rsidP="00F34353">
      <w:pPr>
        <w:rPr>
          <w:noProof/>
        </w:rPr>
      </w:pPr>
      <w:r w:rsidRPr="00E53160">
        <w:rPr>
          <w:noProof/>
        </w:rPr>
        <w:t xml:space="preserve"> </w:t>
      </w:r>
    </w:p>
    <w:p w14:paraId="7212872C" w14:textId="0B9A668C" w:rsidR="0028221A" w:rsidRPr="009A6102" w:rsidRDefault="0028221A" w:rsidP="009A6102">
      <w:pPr>
        <w:ind w:left="360"/>
        <w:rPr>
          <w:noProof/>
          <w:sz w:val="30"/>
          <w:szCs w:val="30"/>
        </w:rPr>
      </w:pPr>
    </w:p>
    <w:sectPr w:rsidR="0028221A" w:rsidRPr="009A6102" w:rsidSect="0019695A">
      <w:headerReference w:type="even" r:id="rId26"/>
      <w:headerReference w:type="default" r:id="rId27"/>
      <w:footerReference w:type="default" r:id="rId28"/>
      <w:headerReference w:type="first" r:id="rId29"/>
      <w:pgSz w:w="11906" w:h="16838"/>
      <w:pgMar w:top="1985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7B403" w14:textId="77777777" w:rsidR="00787BF1" w:rsidRDefault="00787BF1" w:rsidP="006010EA">
      <w:r>
        <w:separator/>
      </w:r>
    </w:p>
  </w:endnote>
  <w:endnote w:type="continuationSeparator" w:id="0">
    <w:p w14:paraId="22A11941" w14:textId="77777777" w:rsidR="00787BF1" w:rsidRDefault="00787BF1" w:rsidP="006010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小米兰亭">
    <w:panose1 w:val="03000502000000000000"/>
    <w:charset w:val="86"/>
    <w:family w:val="script"/>
    <w:pitch w:val="variable"/>
    <w:sig w:usb0="E00002FF" w:usb1="78CF7CFB" w:usb2="00000036" w:usb3="00000000" w:csb0="00040000" w:csb1="00000000"/>
  </w:font>
  <w:font w:name="思源黑体 CN Normal">
    <w:panose1 w:val="020B0400000000000000"/>
    <w:charset w:val="86"/>
    <w:family w:val="swiss"/>
    <w:notTrueType/>
    <w:pitch w:val="variable"/>
    <w:sig w:usb0="20000207" w:usb1="2ADF3C10" w:usb2="00000016" w:usb3="00000000" w:csb0="000601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43DEC" w14:textId="77777777" w:rsidR="0019695A" w:rsidRDefault="0019695A">
    <w:pPr>
      <w:pStyle w:val="a6"/>
    </w:pPr>
    <w:r>
      <w:rPr>
        <w:noProof/>
      </w:rPr>
      <w:drawing>
        <wp:anchor distT="0" distB="0" distL="114300" distR="114300" simplePos="0" relativeHeight="251662336" behindDoc="0" locked="0" layoutInCell="1" allowOverlap="1" wp14:anchorId="129821BC" wp14:editId="7152E982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713980" cy="850265"/>
          <wp:effectExtent l="0" t="0" r="1270" b="6985"/>
          <wp:wrapNone/>
          <wp:docPr id="17" name="图形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7713980" cy="850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C594E" w14:textId="77777777" w:rsidR="00787BF1" w:rsidRDefault="00787BF1" w:rsidP="006010EA">
      <w:r>
        <w:separator/>
      </w:r>
    </w:p>
  </w:footnote>
  <w:footnote w:type="continuationSeparator" w:id="0">
    <w:p w14:paraId="309D1790" w14:textId="77777777" w:rsidR="00787BF1" w:rsidRDefault="00787BF1" w:rsidP="006010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FCEEB" w14:textId="77777777" w:rsidR="0019695A" w:rsidRDefault="00787BF1">
    <w:pPr>
      <w:pStyle w:val="a4"/>
    </w:pPr>
    <w:r>
      <w:rPr>
        <w:noProof/>
      </w:rPr>
      <w:pict w14:anchorId="2E1737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0463188" o:spid="_x0000_s2053" type="#_x0000_t75" style="position:absolute;left:0;text-align:left;margin-left:0;margin-top:0;width:595.45pt;height:841.9pt;z-index:-251652096;mso-position-horizontal:center;mso-position-horizontal-relative:margin;mso-position-vertical:center;mso-position-vertical-relative:margin" o:allowincell="f">
          <v:imagedata r:id="rId1" o:title="水印_画板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273D9" w14:textId="77777777" w:rsidR="0019695A" w:rsidRDefault="00787BF1" w:rsidP="009062D8">
    <w:pPr>
      <w:pStyle w:val="a4"/>
      <w:pBdr>
        <w:bottom w:val="none" w:sz="0" w:space="0" w:color="auto"/>
      </w:pBdr>
      <w:jc w:val="both"/>
    </w:pPr>
    <w:r>
      <w:rPr>
        <w:noProof/>
      </w:rPr>
      <w:pict w14:anchorId="4BAC7F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0463189" o:spid="_x0000_s2054" type="#_x0000_t75" style="position:absolute;left:0;text-align:left;margin-left:-89.65pt;margin-top:-131.75pt;width:595.45pt;height:841.9pt;z-index:-251651072;mso-position-horizontal-relative:margin;mso-position-vertical-relative:margin" o:allowincell="f">
          <v:imagedata r:id="rId1" o:title="水印_画板 1"/>
          <w10:wrap anchorx="margin" anchory="margin"/>
        </v:shape>
      </w:pict>
    </w:r>
    <w:r w:rsidR="009062D8">
      <w:rPr>
        <w:noProof/>
      </w:rPr>
      <w:drawing>
        <wp:anchor distT="0" distB="0" distL="114300" distR="114300" simplePos="0" relativeHeight="251659264" behindDoc="0" locked="0" layoutInCell="1" allowOverlap="1" wp14:anchorId="33A92BDD" wp14:editId="7C049818">
          <wp:simplePos x="0" y="0"/>
          <wp:positionH relativeFrom="page">
            <wp:posOffset>-494030</wp:posOffset>
          </wp:positionH>
          <wp:positionV relativeFrom="page">
            <wp:align>top</wp:align>
          </wp:positionV>
          <wp:extent cx="8415415" cy="797442"/>
          <wp:effectExtent l="0" t="0" r="0" b="3175"/>
          <wp:wrapNone/>
          <wp:docPr id="1" name="图形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15415" cy="79744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062D8" w:rsidRPr="00282ACD">
      <w:rPr>
        <w:rFonts w:ascii="思源黑体 CN Normal" w:eastAsia="思源黑体 CN Normal" w:hAnsi="思源黑体 CN Normal"/>
        <w:noProof/>
        <w:sz w:val="44"/>
        <w:szCs w:val="44"/>
      </w:rPr>
      <w:drawing>
        <wp:anchor distT="0" distB="0" distL="114300" distR="114300" simplePos="0" relativeHeight="251660288" behindDoc="0" locked="0" layoutInCell="1" allowOverlap="1" wp14:anchorId="574BD69D" wp14:editId="137535A8">
          <wp:simplePos x="0" y="0"/>
          <wp:positionH relativeFrom="margin">
            <wp:posOffset>384337</wp:posOffset>
          </wp:positionH>
          <wp:positionV relativeFrom="bottomMargin">
            <wp:posOffset>-9223715</wp:posOffset>
          </wp:positionV>
          <wp:extent cx="828675" cy="318135"/>
          <wp:effectExtent l="0" t="0" r="9525" b="5715"/>
          <wp:wrapNone/>
          <wp:docPr id="2" name="图形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8675" cy="318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F853C" w14:textId="77777777" w:rsidR="0019695A" w:rsidRDefault="00787BF1">
    <w:pPr>
      <w:pStyle w:val="a4"/>
    </w:pPr>
    <w:r>
      <w:rPr>
        <w:noProof/>
      </w:rPr>
      <w:pict w14:anchorId="14D5139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980463187" o:spid="_x0000_s2052" type="#_x0000_t75" style="position:absolute;left:0;text-align:left;margin-left:0;margin-top:0;width:595.45pt;height:841.9pt;z-index:-251653120;mso-position-horizontal:center;mso-position-horizontal-relative:margin;mso-position-vertical:center;mso-position-vertical-relative:margin" o:allowincell="f">
          <v:imagedata r:id="rId1" o:title="水印_画板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3876"/>
    <w:multiLevelType w:val="hybridMultilevel"/>
    <w:tmpl w:val="91C0FF4E"/>
    <w:lvl w:ilvl="0" w:tplc="39F4A0E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66576F"/>
    <w:multiLevelType w:val="hybridMultilevel"/>
    <w:tmpl w:val="03A2A368"/>
    <w:lvl w:ilvl="0" w:tplc="67103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B2392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D682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0A17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DC4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1806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4048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DC06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1A39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69F2C77"/>
    <w:multiLevelType w:val="hybridMultilevel"/>
    <w:tmpl w:val="1ED079CE"/>
    <w:lvl w:ilvl="0" w:tplc="667295B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705766E"/>
    <w:multiLevelType w:val="hybridMultilevel"/>
    <w:tmpl w:val="8D4894D6"/>
    <w:lvl w:ilvl="0" w:tplc="A6661A62">
      <w:start w:val="1"/>
      <w:numFmt w:val="decimal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08575C2"/>
    <w:multiLevelType w:val="hybridMultilevel"/>
    <w:tmpl w:val="E8827186"/>
    <w:lvl w:ilvl="0" w:tplc="39F4A0E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4B7434"/>
    <w:multiLevelType w:val="hybridMultilevel"/>
    <w:tmpl w:val="CE845100"/>
    <w:lvl w:ilvl="0" w:tplc="1B36495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1BC4639C"/>
    <w:multiLevelType w:val="hybridMultilevel"/>
    <w:tmpl w:val="6F3A7996"/>
    <w:lvl w:ilvl="0" w:tplc="A372F69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1C9F44A3"/>
    <w:multiLevelType w:val="hybridMultilevel"/>
    <w:tmpl w:val="B712E5DA"/>
    <w:lvl w:ilvl="0" w:tplc="61C2A7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77106B"/>
    <w:multiLevelType w:val="hybridMultilevel"/>
    <w:tmpl w:val="46269DEE"/>
    <w:lvl w:ilvl="0" w:tplc="39F4A0E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8C662E"/>
    <w:multiLevelType w:val="hybridMultilevel"/>
    <w:tmpl w:val="8FA40C3C"/>
    <w:lvl w:ilvl="0" w:tplc="B4B4F1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F0D4F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65E07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A0FF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0C7A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B8FD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A00C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0C8E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041D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57770F9"/>
    <w:multiLevelType w:val="hybridMultilevel"/>
    <w:tmpl w:val="912CDBDC"/>
    <w:lvl w:ilvl="0" w:tplc="39F4A0E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F">
      <w:start w:val="1"/>
      <w:numFmt w:val="decimal"/>
      <w:lvlText w:val="%3.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9F44065"/>
    <w:multiLevelType w:val="hybridMultilevel"/>
    <w:tmpl w:val="B90C7A34"/>
    <w:lvl w:ilvl="0" w:tplc="09E858C4">
      <w:start w:val="1"/>
      <w:numFmt w:val="decimal"/>
      <w:lvlText w:val="%1、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F40919"/>
    <w:multiLevelType w:val="hybridMultilevel"/>
    <w:tmpl w:val="699E330A"/>
    <w:lvl w:ilvl="0" w:tplc="4E9ABF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6E1A8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2CA6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F421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5EB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84D6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60C3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109A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9E0C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CAC45EC"/>
    <w:multiLevelType w:val="hybridMultilevel"/>
    <w:tmpl w:val="5C9C4286"/>
    <w:lvl w:ilvl="0" w:tplc="7C486B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A4A08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0523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087B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887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4EA5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FCABC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5239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4C2A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EE10694"/>
    <w:multiLevelType w:val="hybridMultilevel"/>
    <w:tmpl w:val="F4E80E2A"/>
    <w:lvl w:ilvl="0" w:tplc="B99E72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92FD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C057F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9EFB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1AF9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0AC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F468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BCE4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EC14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13E358C"/>
    <w:multiLevelType w:val="hybridMultilevel"/>
    <w:tmpl w:val="680AB46E"/>
    <w:lvl w:ilvl="0" w:tplc="69D465D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9237CDD"/>
    <w:multiLevelType w:val="hybridMultilevel"/>
    <w:tmpl w:val="23FE47F0"/>
    <w:lvl w:ilvl="0" w:tplc="2940FC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E554E0E"/>
    <w:multiLevelType w:val="hybridMultilevel"/>
    <w:tmpl w:val="FF282D7E"/>
    <w:lvl w:ilvl="0" w:tplc="7666987A">
      <w:start w:val="1"/>
      <w:numFmt w:val="japaneseCounting"/>
      <w:lvlText w:val="%1、"/>
      <w:lvlJc w:val="left"/>
      <w:pPr>
        <w:ind w:left="55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16" w:hanging="420"/>
      </w:pPr>
    </w:lvl>
    <w:lvl w:ilvl="2" w:tplc="0409001B" w:tentative="1">
      <w:start w:val="1"/>
      <w:numFmt w:val="lowerRoman"/>
      <w:lvlText w:val="%3."/>
      <w:lvlJc w:val="right"/>
      <w:pPr>
        <w:ind w:left="1336" w:hanging="420"/>
      </w:pPr>
    </w:lvl>
    <w:lvl w:ilvl="3" w:tplc="0409000F" w:tentative="1">
      <w:start w:val="1"/>
      <w:numFmt w:val="decimal"/>
      <w:lvlText w:val="%4."/>
      <w:lvlJc w:val="left"/>
      <w:pPr>
        <w:ind w:left="1756" w:hanging="420"/>
      </w:pPr>
    </w:lvl>
    <w:lvl w:ilvl="4" w:tplc="04090019" w:tentative="1">
      <w:start w:val="1"/>
      <w:numFmt w:val="lowerLetter"/>
      <w:lvlText w:val="%5)"/>
      <w:lvlJc w:val="left"/>
      <w:pPr>
        <w:ind w:left="2176" w:hanging="420"/>
      </w:pPr>
    </w:lvl>
    <w:lvl w:ilvl="5" w:tplc="0409001B" w:tentative="1">
      <w:start w:val="1"/>
      <w:numFmt w:val="lowerRoman"/>
      <w:lvlText w:val="%6."/>
      <w:lvlJc w:val="right"/>
      <w:pPr>
        <w:ind w:left="2596" w:hanging="420"/>
      </w:pPr>
    </w:lvl>
    <w:lvl w:ilvl="6" w:tplc="0409000F" w:tentative="1">
      <w:start w:val="1"/>
      <w:numFmt w:val="decimal"/>
      <w:lvlText w:val="%7."/>
      <w:lvlJc w:val="left"/>
      <w:pPr>
        <w:ind w:left="3016" w:hanging="420"/>
      </w:pPr>
    </w:lvl>
    <w:lvl w:ilvl="7" w:tplc="04090019" w:tentative="1">
      <w:start w:val="1"/>
      <w:numFmt w:val="lowerLetter"/>
      <w:lvlText w:val="%8)"/>
      <w:lvlJc w:val="left"/>
      <w:pPr>
        <w:ind w:left="3436" w:hanging="420"/>
      </w:pPr>
    </w:lvl>
    <w:lvl w:ilvl="8" w:tplc="0409001B" w:tentative="1">
      <w:start w:val="1"/>
      <w:numFmt w:val="lowerRoman"/>
      <w:lvlText w:val="%9."/>
      <w:lvlJc w:val="right"/>
      <w:pPr>
        <w:ind w:left="3856" w:hanging="420"/>
      </w:pPr>
    </w:lvl>
  </w:abstractNum>
  <w:abstractNum w:abstractNumId="18" w15:restartNumberingAfterBreak="0">
    <w:nsid w:val="5F574571"/>
    <w:multiLevelType w:val="hybridMultilevel"/>
    <w:tmpl w:val="8298884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20F2801"/>
    <w:multiLevelType w:val="hybridMultilevel"/>
    <w:tmpl w:val="BF709CC6"/>
    <w:lvl w:ilvl="0" w:tplc="08DAD2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9D600CB"/>
    <w:multiLevelType w:val="hybridMultilevel"/>
    <w:tmpl w:val="E45C3376"/>
    <w:lvl w:ilvl="0" w:tplc="07DA8C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7C4642"/>
    <w:multiLevelType w:val="singleLevel"/>
    <w:tmpl w:val="6E7C4642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22" w15:restartNumberingAfterBreak="0">
    <w:nsid w:val="727F4B21"/>
    <w:multiLevelType w:val="hybridMultilevel"/>
    <w:tmpl w:val="FBFC771A"/>
    <w:lvl w:ilvl="0" w:tplc="EB16616C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B180CE8"/>
    <w:multiLevelType w:val="hybridMultilevel"/>
    <w:tmpl w:val="E5CC7B6E"/>
    <w:lvl w:ilvl="0" w:tplc="15048ABC">
      <w:start w:val="5"/>
      <w:numFmt w:val="japaneseCounting"/>
      <w:lvlText w:val="%1、"/>
      <w:lvlJc w:val="left"/>
      <w:pPr>
        <w:ind w:left="1245" w:hanging="1245"/>
      </w:pPr>
      <w:rPr>
        <w:rFonts w:hint="default"/>
      </w:rPr>
    </w:lvl>
    <w:lvl w:ilvl="1" w:tplc="92040944">
      <w:start w:val="1"/>
      <w:numFmt w:val="decimal"/>
      <w:lvlText w:val="%2、"/>
      <w:lvlJc w:val="left"/>
      <w:pPr>
        <w:ind w:left="3090" w:hanging="267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8"/>
  </w:num>
  <w:num w:numId="3">
    <w:abstractNumId w:val="13"/>
  </w:num>
  <w:num w:numId="4">
    <w:abstractNumId w:val="1"/>
  </w:num>
  <w:num w:numId="5">
    <w:abstractNumId w:val="9"/>
  </w:num>
  <w:num w:numId="6">
    <w:abstractNumId w:val="14"/>
  </w:num>
  <w:num w:numId="7">
    <w:abstractNumId w:val="0"/>
  </w:num>
  <w:num w:numId="8">
    <w:abstractNumId w:val="4"/>
  </w:num>
  <w:num w:numId="9">
    <w:abstractNumId w:val="10"/>
  </w:num>
  <w:num w:numId="10">
    <w:abstractNumId w:val="18"/>
  </w:num>
  <w:num w:numId="11">
    <w:abstractNumId w:val="21"/>
  </w:num>
  <w:num w:numId="12">
    <w:abstractNumId w:val="15"/>
  </w:num>
  <w:num w:numId="13">
    <w:abstractNumId w:val="5"/>
  </w:num>
  <w:num w:numId="14">
    <w:abstractNumId w:val="2"/>
  </w:num>
  <w:num w:numId="15">
    <w:abstractNumId w:val="16"/>
  </w:num>
  <w:num w:numId="16">
    <w:abstractNumId w:val="19"/>
  </w:num>
  <w:num w:numId="17">
    <w:abstractNumId w:val="6"/>
  </w:num>
  <w:num w:numId="18">
    <w:abstractNumId w:val="20"/>
  </w:num>
  <w:num w:numId="19">
    <w:abstractNumId w:val="17"/>
  </w:num>
  <w:num w:numId="20">
    <w:abstractNumId w:val="22"/>
  </w:num>
  <w:num w:numId="21">
    <w:abstractNumId w:val="3"/>
  </w:num>
  <w:num w:numId="22">
    <w:abstractNumId w:val="7"/>
  </w:num>
  <w:num w:numId="23">
    <w:abstractNumId w:val="11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104"/>
    <w:rsid w:val="00000FE5"/>
    <w:rsid w:val="000111A0"/>
    <w:rsid w:val="0002599E"/>
    <w:rsid w:val="00030F97"/>
    <w:rsid w:val="00034640"/>
    <w:rsid w:val="00036F97"/>
    <w:rsid w:val="00040727"/>
    <w:rsid w:val="00044FB9"/>
    <w:rsid w:val="00051118"/>
    <w:rsid w:val="00051888"/>
    <w:rsid w:val="00063F43"/>
    <w:rsid w:val="00094ABD"/>
    <w:rsid w:val="000974C5"/>
    <w:rsid w:val="000A0F95"/>
    <w:rsid w:val="000A78B1"/>
    <w:rsid w:val="000B3932"/>
    <w:rsid w:val="000B6726"/>
    <w:rsid w:val="000C180B"/>
    <w:rsid w:val="000E4172"/>
    <w:rsid w:val="000E4F00"/>
    <w:rsid w:val="000F07C6"/>
    <w:rsid w:val="000F21AB"/>
    <w:rsid w:val="00102D51"/>
    <w:rsid w:val="00105E1A"/>
    <w:rsid w:val="00106F40"/>
    <w:rsid w:val="001120EF"/>
    <w:rsid w:val="00113E9E"/>
    <w:rsid w:val="00136585"/>
    <w:rsid w:val="00140957"/>
    <w:rsid w:val="00154306"/>
    <w:rsid w:val="00155A7D"/>
    <w:rsid w:val="00173A84"/>
    <w:rsid w:val="001936AC"/>
    <w:rsid w:val="001941A4"/>
    <w:rsid w:val="0019695A"/>
    <w:rsid w:val="001978FC"/>
    <w:rsid w:val="001A1D43"/>
    <w:rsid w:val="001A5DC5"/>
    <w:rsid w:val="001B1CAA"/>
    <w:rsid w:val="001C0537"/>
    <w:rsid w:val="001D00EC"/>
    <w:rsid w:val="001E1648"/>
    <w:rsid w:val="001E26E7"/>
    <w:rsid w:val="001F0D35"/>
    <w:rsid w:val="001F4D09"/>
    <w:rsid w:val="00200386"/>
    <w:rsid w:val="00203AF8"/>
    <w:rsid w:val="00206C19"/>
    <w:rsid w:val="00215885"/>
    <w:rsid w:val="00220CC0"/>
    <w:rsid w:val="00226248"/>
    <w:rsid w:val="00232BC4"/>
    <w:rsid w:val="0025341A"/>
    <w:rsid w:val="00255B8C"/>
    <w:rsid w:val="002627B1"/>
    <w:rsid w:val="00263828"/>
    <w:rsid w:val="00275941"/>
    <w:rsid w:val="00281980"/>
    <w:rsid w:val="0028221A"/>
    <w:rsid w:val="00282ACD"/>
    <w:rsid w:val="0028651F"/>
    <w:rsid w:val="00286742"/>
    <w:rsid w:val="002878B1"/>
    <w:rsid w:val="00292BA8"/>
    <w:rsid w:val="00295E98"/>
    <w:rsid w:val="00297591"/>
    <w:rsid w:val="002B55B5"/>
    <w:rsid w:val="002D3158"/>
    <w:rsid w:val="002E2EF3"/>
    <w:rsid w:val="002E5381"/>
    <w:rsid w:val="002F0042"/>
    <w:rsid w:val="003110D1"/>
    <w:rsid w:val="00326EE0"/>
    <w:rsid w:val="003361FA"/>
    <w:rsid w:val="00343D3E"/>
    <w:rsid w:val="00350BDF"/>
    <w:rsid w:val="00350E14"/>
    <w:rsid w:val="0035111C"/>
    <w:rsid w:val="00353423"/>
    <w:rsid w:val="00355DA0"/>
    <w:rsid w:val="00356692"/>
    <w:rsid w:val="00356EC7"/>
    <w:rsid w:val="0035754B"/>
    <w:rsid w:val="0036189F"/>
    <w:rsid w:val="00366EF5"/>
    <w:rsid w:val="00374CF1"/>
    <w:rsid w:val="003751E4"/>
    <w:rsid w:val="00375E96"/>
    <w:rsid w:val="00376983"/>
    <w:rsid w:val="003839C7"/>
    <w:rsid w:val="003913A3"/>
    <w:rsid w:val="003A0D21"/>
    <w:rsid w:val="003A0ECE"/>
    <w:rsid w:val="003A5DE5"/>
    <w:rsid w:val="003A5F54"/>
    <w:rsid w:val="003B2A6A"/>
    <w:rsid w:val="003C0104"/>
    <w:rsid w:val="003C1CC8"/>
    <w:rsid w:val="003C38D1"/>
    <w:rsid w:val="003D0789"/>
    <w:rsid w:val="003D43E7"/>
    <w:rsid w:val="003E326B"/>
    <w:rsid w:val="003F01A3"/>
    <w:rsid w:val="0040371F"/>
    <w:rsid w:val="00412C54"/>
    <w:rsid w:val="004145B6"/>
    <w:rsid w:val="004205EC"/>
    <w:rsid w:val="00422B61"/>
    <w:rsid w:val="00431354"/>
    <w:rsid w:val="00431581"/>
    <w:rsid w:val="00435929"/>
    <w:rsid w:val="00451E01"/>
    <w:rsid w:val="00453E1E"/>
    <w:rsid w:val="00456314"/>
    <w:rsid w:val="00466567"/>
    <w:rsid w:val="004708B6"/>
    <w:rsid w:val="004809AA"/>
    <w:rsid w:val="00480F98"/>
    <w:rsid w:val="0049128F"/>
    <w:rsid w:val="00495B8D"/>
    <w:rsid w:val="004967D2"/>
    <w:rsid w:val="00497AFA"/>
    <w:rsid w:val="004A051F"/>
    <w:rsid w:val="004B4E2F"/>
    <w:rsid w:val="004B51D2"/>
    <w:rsid w:val="004C0DBE"/>
    <w:rsid w:val="004C0EBA"/>
    <w:rsid w:val="004C2CBE"/>
    <w:rsid w:val="004C2F61"/>
    <w:rsid w:val="004C73A9"/>
    <w:rsid w:val="004E1FEE"/>
    <w:rsid w:val="004E4692"/>
    <w:rsid w:val="004F1763"/>
    <w:rsid w:val="004F20D3"/>
    <w:rsid w:val="004F26F5"/>
    <w:rsid w:val="004F6C24"/>
    <w:rsid w:val="00500DE7"/>
    <w:rsid w:val="00507347"/>
    <w:rsid w:val="0053055F"/>
    <w:rsid w:val="00530A50"/>
    <w:rsid w:val="0053280F"/>
    <w:rsid w:val="00536452"/>
    <w:rsid w:val="0054670F"/>
    <w:rsid w:val="00546B84"/>
    <w:rsid w:val="00561B5C"/>
    <w:rsid w:val="00564BDD"/>
    <w:rsid w:val="00582905"/>
    <w:rsid w:val="00583A04"/>
    <w:rsid w:val="005A044A"/>
    <w:rsid w:val="005A45E7"/>
    <w:rsid w:val="005B59EC"/>
    <w:rsid w:val="005C0921"/>
    <w:rsid w:val="005C14E5"/>
    <w:rsid w:val="005C178A"/>
    <w:rsid w:val="005D7741"/>
    <w:rsid w:val="005E0991"/>
    <w:rsid w:val="005E529C"/>
    <w:rsid w:val="00600E91"/>
    <w:rsid w:val="006010EA"/>
    <w:rsid w:val="00605AF2"/>
    <w:rsid w:val="00607455"/>
    <w:rsid w:val="0061015E"/>
    <w:rsid w:val="00623FAE"/>
    <w:rsid w:val="00630599"/>
    <w:rsid w:val="006454FC"/>
    <w:rsid w:val="00645D2C"/>
    <w:rsid w:val="00656657"/>
    <w:rsid w:val="00660DB4"/>
    <w:rsid w:val="00664983"/>
    <w:rsid w:val="0067217A"/>
    <w:rsid w:val="00672792"/>
    <w:rsid w:val="00673640"/>
    <w:rsid w:val="006868CB"/>
    <w:rsid w:val="00687BF7"/>
    <w:rsid w:val="00690B1D"/>
    <w:rsid w:val="0069387A"/>
    <w:rsid w:val="006C410E"/>
    <w:rsid w:val="006C74F4"/>
    <w:rsid w:val="006D15B6"/>
    <w:rsid w:val="006D17DE"/>
    <w:rsid w:val="006D62F4"/>
    <w:rsid w:val="006D6688"/>
    <w:rsid w:val="006E054B"/>
    <w:rsid w:val="006E6CBE"/>
    <w:rsid w:val="006E6FF0"/>
    <w:rsid w:val="006F0BC1"/>
    <w:rsid w:val="0070189F"/>
    <w:rsid w:val="007019AF"/>
    <w:rsid w:val="007044E4"/>
    <w:rsid w:val="0070722E"/>
    <w:rsid w:val="00707864"/>
    <w:rsid w:val="00710F9D"/>
    <w:rsid w:val="007113D1"/>
    <w:rsid w:val="00726196"/>
    <w:rsid w:val="007453A6"/>
    <w:rsid w:val="00761025"/>
    <w:rsid w:val="0076632A"/>
    <w:rsid w:val="0076766E"/>
    <w:rsid w:val="00771EC2"/>
    <w:rsid w:val="00780E81"/>
    <w:rsid w:val="007814CA"/>
    <w:rsid w:val="00787BF1"/>
    <w:rsid w:val="0079045D"/>
    <w:rsid w:val="00794C85"/>
    <w:rsid w:val="007A104A"/>
    <w:rsid w:val="007A4D0B"/>
    <w:rsid w:val="007B39C1"/>
    <w:rsid w:val="007B3E4E"/>
    <w:rsid w:val="007B4DC3"/>
    <w:rsid w:val="007B5516"/>
    <w:rsid w:val="007B5F8D"/>
    <w:rsid w:val="007B63CC"/>
    <w:rsid w:val="007C0085"/>
    <w:rsid w:val="007C0DB8"/>
    <w:rsid w:val="007C77DF"/>
    <w:rsid w:val="007D287D"/>
    <w:rsid w:val="007E15FE"/>
    <w:rsid w:val="007E35DC"/>
    <w:rsid w:val="007E63C5"/>
    <w:rsid w:val="007F176F"/>
    <w:rsid w:val="007F1E05"/>
    <w:rsid w:val="007F56D4"/>
    <w:rsid w:val="007F7D5C"/>
    <w:rsid w:val="00807F3A"/>
    <w:rsid w:val="00810330"/>
    <w:rsid w:val="00813383"/>
    <w:rsid w:val="008267D8"/>
    <w:rsid w:val="00833690"/>
    <w:rsid w:val="00834A0E"/>
    <w:rsid w:val="00834CBE"/>
    <w:rsid w:val="00842B41"/>
    <w:rsid w:val="00857ABD"/>
    <w:rsid w:val="00863E39"/>
    <w:rsid w:val="00867CA7"/>
    <w:rsid w:val="008802E1"/>
    <w:rsid w:val="008A0744"/>
    <w:rsid w:val="008A1E54"/>
    <w:rsid w:val="008A59A5"/>
    <w:rsid w:val="008A6F06"/>
    <w:rsid w:val="008B1F37"/>
    <w:rsid w:val="008B5B2D"/>
    <w:rsid w:val="008D2BB6"/>
    <w:rsid w:val="008F4275"/>
    <w:rsid w:val="00904DF9"/>
    <w:rsid w:val="009062D8"/>
    <w:rsid w:val="00915F19"/>
    <w:rsid w:val="00923344"/>
    <w:rsid w:val="00941924"/>
    <w:rsid w:val="009434BF"/>
    <w:rsid w:val="009435DE"/>
    <w:rsid w:val="00946699"/>
    <w:rsid w:val="00963AAA"/>
    <w:rsid w:val="00967035"/>
    <w:rsid w:val="009738F5"/>
    <w:rsid w:val="009A4CBD"/>
    <w:rsid w:val="009A6102"/>
    <w:rsid w:val="009B0290"/>
    <w:rsid w:val="009B095A"/>
    <w:rsid w:val="009B3FA9"/>
    <w:rsid w:val="009C1126"/>
    <w:rsid w:val="009C311C"/>
    <w:rsid w:val="009D0866"/>
    <w:rsid w:val="009D1B6B"/>
    <w:rsid w:val="009D456C"/>
    <w:rsid w:val="00A10AD4"/>
    <w:rsid w:val="00A26D1B"/>
    <w:rsid w:val="00A32019"/>
    <w:rsid w:val="00A348EE"/>
    <w:rsid w:val="00A428F0"/>
    <w:rsid w:val="00A43DCF"/>
    <w:rsid w:val="00A50C75"/>
    <w:rsid w:val="00A61090"/>
    <w:rsid w:val="00A649A0"/>
    <w:rsid w:val="00A652BB"/>
    <w:rsid w:val="00A65FCD"/>
    <w:rsid w:val="00A673E1"/>
    <w:rsid w:val="00A71213"/>
    <w:rsid w:val="00A76EEF"/>
    <w:rsid w:val="00A77A2D"/>
    <w:rsid w:val="00A86408"/>
    <w:rsid w:val="00A97CAE"/>
    <w:rsid w:val="00AA2769"/>
    <w:rsid w:val="00AB7962"/>
    <w:rsid w:val="00AC139A"/>
    <w:rsid w:val="00AC2217"/>
    <w:rsid w:val="00AC38F5"/>
    <w:rsid w:val="00AC4262"/>
    <w:rsid w:val="00AC5D4D"/>
    <w:rsid w:val="00AE042C"/>
    <w:rsid w:val="00AE065A"/>
    <w:rsid w:val="00AF1E98"/>
    <w:rsid w:val="00AF5585"/>
    <w:rsid w:val="00B01317"/>
    <w:rsid w:val="00B11673"/>
    <w:rsid w:val="00B11E7D"/>
    <w:rsid w:val="00B306AE"/>
    <w:rsid w:val="00B34451"/>
    <w:rsid w:val="00B356F5"/>
    <w:rsid w:val="00B4193B"/>
    <w:rsid w:val="00B739C3"/>
    <w:rsid w:val="00B75C43"/>
    <w:rsid w:val="00B77DFE"/>
    <w:rsid w:val="00B8264B"/>
    <w:rsid w:val="00BA02BB"/>
    <w:rsid w:val="00BC08FD"/>
    <w:rsid w:val="00BC3A01"/>
    <w:rsid w:val="00BC4FE8"/>
    <w:rsid w:val="00BD3156"/>
    <w:rsid w:val="00BD34A6"/>
    <w:rsid w:val="00BD4CD2"/>
    <w:rsid w:val="00BD765B"/>
    <w:rsid w:val="00BE2241"/>
    <w:rsid w:val="00BE7A7A"/>
    <w:rsid w:val="00C01B36"/>
    <w:rsid w:val="00C20D72"/>
    <w:rsid w:val="00C43098"/>
    <w:rsid w:val="00C504AF"/>
    <w:rsid w:val="00C51FBB"/>
    <w:rsid w:val="00C56BB2"/>
    <w:rsid w:val="00C72C74"/>
    <w:rsid w:val="00C730D7"/>
    <w:rsid w:val="00C84F9E"/>
    <w:rsid w:val="00CB70CC"/>
    <w:rsid w:val="00CC4B4D"/>
    <w:rsid w:val="00CF3E56"/>
    <w:rsid w:val="00D040A2"/>
    <w:rsid w:val="00D108A4"/>
    <w:rsid w:val="00D24BA3"/>
    <w:rsid w:val="00D262F3"/>
    <w:rsid w:val="00D30FCC"/>
    <w:rsid w:val="00D32AA9"/>
    <w:rsid w:val="00D50D4C"/>
    <w:rsid w:val="00D5434C"/>
    <w:rsid w:val="00D61F31"/>
    <w:rsid w:val="00D62545"/>
    <w:rsid w:val="00D67975"/>
    <w:rsid w:val="00D710F2"/>
    <w:rsid w:val="00D71213"/>
    <w:rsid w:val="00D736A1"/>
    <w:rsid w:val="00D86736"/>
    <w:rsid w:val="00D86AAC"/>
    <w:rsid w:val="00D86C77"/>
    <w:rsid w:val="00D87C3A"/>
    <w:rsid w:val="00D90FB7"/>
    <w:rsid w:val="00D91412"/>
    <w:rsid w:val="00D9700D"/>
    <w:rsid w:val="00DA44D6"/>
    <w:rsid w:val="00DB1F15"/>
    <w:rsid w:val="00DC65C3"/>
    <w:rsid w:val="00DD5215"/>
    <w:rsid w:val="00DD7422"/>
    <w:rsid w:val="00DF4578"/>
    <w:rsid w:val="00DF634F"/>
    <w:rsid w:val="00E00940"/>
    <w:rsid w:val="00E03FAF"/>
    <w:rsid w:val="00E050D9"/>
    <w:rsid w:val="00E13984"/>
    <w:rsid w:val="00E15167"/>
    <w:rsid w:val="00E23474"/>
    <w:rsid w:val="00E27A3B"/>
    <w:rsid w:val="00E415CA"/>
    <w:rsid w:val="00E53160"/>
    <w:rsid w:val="00E568AA"/>
    <w:rsid w:val="00E625EB"/>
    <w:rsid w:val="00E946CB"/>
    <w:rsid w:val="00EA341C"/>
    <w:rsid w:val="00EA3B20"/>
    <w:rsid w:val="00EA4BAA"/>
    <w:rsid w:val="00EB7457"/>
    <w:rsid w:val="00EC6516"/>
    <w:rsid w:val="00EC7728"/>
    <w:rsid w:val="00ED15A4"/>
    <w:rsid w:val="00ED40BE"/>
    <w:rsid w:val="00ED6295"/>
    <w:rsid w:val="00EE2B09"/>
    <w:rsid w:val="00EE530D"/>
    <w:rsid w:val="00F04979"/>
    <w:rsid w:val="00F123C7"/>
    <w:rsid w:val="00F126F4"/>
    <w:rsid w:val="00F136C6"/>
    <w:rsid w:val="00F20914"/>
    <w:rsid w:val="00F323D1"/>
    <w:rsid w:val="00F34353"/>
    <w:rsid w:val="00F57DE0"/>
    <w:rsid w:val="00F6188F"/>
    <w:rsid w:val="00F63DC0"/>
    <w:rsid w:val="00F67D60"/>
    <w:rsid w:val="00F70643"/>
    <w:rsid w:val="00F719D6"/>
    <w:rsid w:val="00F74347"/>
    <w:rsid w:val="00F8139A"/>
    <w:rsid w:val="00F81ED0"/>
    <w:rsid w:val="00F85756"/>
    <w:rsid w:val="00F9222C"/>
    <w:rsid w:val="00F9337D"/>
    <w:rsid w:val="00FA33B2"/>
    <w:rsid w:val="00FB4188"/>
    <w:rsid w:val="00FC1767"/>
    <w:rsid w:val="00FC2C14"/>
    <w:rsid w:val="00FE1A68"/>
    <w:rsid w:val="00FE2D35"/>
    <w:rsid w:val="00FE56F0"/>
    <w:rsid w:val="00FF5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39257DF0"/>
  <w15:chartTrackingRefBased/>
  <w15:docId w15:val="{2A0D6A29-53BB-410F-8FEC-BC3FFA5C2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9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140957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1409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409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409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40957"/>
    <w:rPr>
      <w:sz w:val="18"/>
      <w:szCs w:val="18"/>
    </w:rPr>
  </w:style>
  <w:style w:type="table" w:styleId="a8">
    <w:name w:val="Table Grid"/>
    <w:basedOn w:val="a1"/>
    <w:qFormat/>
    <w:rsid w:val="003C0104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9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18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6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9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3572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81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191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794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07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9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80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76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svg"/><Relationship Id="rId1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1.sv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5" Type="http://schemas.openxmlformats.org/officeDocument/2006/relationships/image" Target="media/image23.svg"/><Relationship Id="rId4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7779;&#25165;\&#27169;&#26495;\2020&#20248;&#36259;&#22810;&#31508;&#35760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53D393-B4CA-4A7D-B65B-A38E7ADD3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2020优趣多笔记模板.dotx</Template>
  <TotalTime>5982</TotalTime>
  <Pages>11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崔豆豆</dc:creator>
  <cp:keywords/>
  <dc:description/>
  <cp:lastModifiedBy>沃才-王彪</cp:lastModifiedBy>
  <cp:revision>189</cp:revision>
  <cp:lastPrinted>2020-10-09T07:42:00Z</cp:lastPrinted>
  <dcterms:created xsi:type="dcterms:W3CDTF">2021-03-03T08:05:00Z</dcterms:created>
  <dcterms:modified xsi:type="dcterms:W3CDTF">2021-05-21T09:17:00Z</dcterms:modified>
</cp:coreProperties>
</file>