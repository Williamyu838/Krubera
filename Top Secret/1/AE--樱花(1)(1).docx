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svg" ContentType="image/svg+xml"/>
  <Override PartName="/word/media/image2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bookmarkStart w:id="0" w:name="_GoBack"/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新建</w:t>
      </w:r>
    </w:p>
    <w:p>
      <w:pPr>
        <w:numPr>
          <w:ilvl w:val="0"/>
          <w:numId w:val="1"/>
        </w:numP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新建项目-</w:t>
      </w:r>
      <w:r>
        <w:rPr>
          <w:sz w:val="18"/>
          <w:szCs w:val="20"/>
        </w:rPr>
        <w:drawing>
          <wp:inline distT="0" distB="0" distL="114300" distR="114300">
            <wp:extent cx="729615" cy="695325"/>
            <wp:effectExtent l="0" t="0" r="1333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-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rPr>
          <w:sz w:val="18"/>
          <w:szCs w:val="20"/>
        </w:rPr>
        <w:drawing>
          <wp:inline distT="0" distB="0" distL="114300" distR="114300">
            <wp:extent cx="866140" cy="778510"/>
            <wp:effectExtent l="0" t="0" r="10160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新建合成：自定义--1080  720  持续时间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素材--时间轴-鼠标不松手拖拽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素材--背景填充满整个画布CTRL+ALT+F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置入文字素材--图层顺序鼠标不松手拖拽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调整大小---选中调整的图层--按住SHIFT等比例拉伸--移动到合适的位置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置入樱花视频---抠图---背景黑色--</w:t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red"/>
          <w:lang w:val="en-US" w:eastAsia="zh-CN"/>
        </w:rPr>
        <w:t>混合模式</w:t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--（效果--颜色减淡  柔光）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drawing>
          <wp:inline distT="0" distB="0" distL="114300" distR="114300">
            <wp:extent cx="2167255" cy="523240"/>
            <wp:effectExtent l="0" t="0" r="4445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red"/>
          <w:lang w:val="en-US" w:eastAsia="zh-CN"/>
        </w:rPr>
        <w:t>3D摄像机</w:t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--必须开启3D</w:t>
      </w:r>
      <w:r>
        <w:drawing>
          <wp:inline distT="0" distB="0" distL="114300" distR="114300">
            <wp:extent cx="873125" cy="434340"/>
            <wp:effectExtent l="0" t="0" r="3175" b="381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（针对性--那张图片有效果）--位置变换--</w:t>
      </w:r>
      <w:r>
        <w:drawing>
          <wp:inline distT="0" distB="0" distL="114300" distR="114300">
            <wp:extent cx="561975" cy="247650"/>
            <wp:effectExtent l="0" t="0" r="952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打帧--位置（X Y Z）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剪辑--鼠标选中开头--拉伸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drawing>
          <wp:inline distT="0" distB="0" distL="114300" distR="114300">
            <wp:extent cx="1010285" cy="607060"/>
            <wp:effectExtent l="0" t="0" r="18415" b="25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285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red"/>
          <w:lang w:val="en-US" w:eastAsia="zh-CN"/>
        </w:rPr>
        <w:t>父子级</w:t>
      </w: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：3D勾选--儿子（人物）---勾选  父亲（背景）</w:t>
      </w:r>
    </w:p>
    <w:p>
      <w:pPr>
        <w:numPr>
          <w:ilvl w:val="0"/>
          <w:numId w:val="1"/>
        </w:numPr>
        <w:rPr>
          <w:rFonts w:hint="default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</w:pPr>
      <w:r>
        <w:rPr>
          <w:rFonts w:hint="eastAsia" w:ascii="思源黑体 Bold" w:hAnsi="思源黑体 Bold" w:eastAsia="思源黑体 Bold" w:cs="思源黑体 Bold"/>
          <w:color w:val="auto"/>
          <w:sz w:val="56"/>
          <w:szCs w:val="72"/>
          <w:highlight w:val="none"/>
          <w:lang w:val="en-US" w:eastAsia="zh-CN"/>
        </w:rPr>
        <w:t>导出：CTRL+M</w:t>
      </w:r>
    </w:p>
    <w:bookmarkEnd w:id="0"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985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思源黑体 Bold">
    <w:panose1 w:val="020B0800000000000000"/>
    <w:charset w:val="86"/>
    <w:family w:val="auto"/>
    <w:pitch w:val="default"/>
    <w:sig w:usb0="30000003" w:usb1="2BDF3C10" w:usb2="00000016" w:usb3="00000000" w:csb0="602E0107" w:csb1="00000000"/>
  </w:font>
  <w:font w:name="思源黑体 CN Normal">
    <w:altName w:val="黑体"/>
    <w:panose1 w:val="020B0400000000000000"/>
    <w:charset w:val="86"/>
    <w:family w:val="swiss"/>
    <w:pitch w:val="default"/>
    <w:sig w:usb0="00000000" w:usb1="00000000" w:usb2="00000016" w:usb3="00000000" w:csb0="6006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13980" cy="850265"/>
          <wp:effectExtent l="0" t="0" r="1270" b="6985"/>
          <wp:wrapNone/>
          <wp:docPr id="17" name="图形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图形 1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771398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  <w:jc w:val="both"/>
      <w:rPr>
        <w:rFonts w:hint="eastAsia"/>
      </w:rPr>
    </w:pPr>
    <w:r>
      <w:pict>
        <v:shape id="WordPictureWatermark980463189" o:spid="_x0000_s4098" o:spt="75" type="#_x0000_t75" style="position:absolute;left:0pt;margin-left:-89.65pt;margin-top:-131.75pt;height:841.9pt;width:595.45pt;mso-position-horizontal-relative:margin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_画板 1"/>
          <o:lock v:ext="edit" aspectratio="t"/>
        </v:shape>
      </w:pict>
    </w:r>
    <w: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-494030</wp:posOffset>
          </wp:positionH>
          <wp:positionV relativeFrom="page">
            <wp:align>top</wp:align>
          </wp:positionV>
          <wp:extent cx="8415655" cy="797560"/>
          <wp:effectExtent l="0" t="0" r="0" b="3175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15415" cy="7974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思源黑体 CN Normal" w:hAnsi="思源黑体 CN Normal" w:eastAsia="思源黑体 CN Normal"/>
        <w:sz w:val="44"/>
        <w:szCs w:val="4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384175</wp:posOffset>
          </wp:positionH>
          <wp:positionV relativeFrom="bottomMargin">
            <wp:posOffset>-9223375</wp:posOffset>
          </wp:positionV>
          <wp:extent cx="828675" cy="318135"/>
          <wp:effectExtent l="0" t="0" r="9525" b="5715"/>
          <wp:wrapNone/>
          <wp:docPr id="2" name="图形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形 2"/>
                  <pic:cNvPicPr>
                    <a:picLocks noChangeAspect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5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3181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980463188" o:spid="_x0000_s4099" o:spt="75" type="#_x0000_t75" style="position:absolute;left:0pt;height:841.9pt;width:595.4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_画板 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980463187" o:spid="_x0000_s4097" o:spt="75" type="#_x0000_t75" style="position:absolute;left:0pt;height:841.9pt;width:595.4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水印_画板 1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AD1331"/>
    <w:multiLevelType w:val="singleLevel"/>
    <w:tmpl w:val="7DAD133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isplayBackgroundShape w:val="1"/>
  <w:bordersDoNotSurroundHeader w:val="0"/>
  <w:bordersDoNotSurroundFooter w:val="0"/>
  <w:linkStyles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F77DCD"/>
    <w:rsid w:val="00051118"/>
    <w:rsid w:val="00051888"/>
    <w:rsid w:val="000974C5"/>
    <w:rsid w:val="000A0F95"/>
    <w:rsid w:val="000E4172"/>
    <w:rsid w:val="000F07C6"/>
    <w:rsid w:val="00105E1A"/>
    <w:rsid w:val="00113E9E"/>
    <w:rsid w:val="0019695A"/>
    <w:rsid w:val="001A1D43"/>
    <w:rsid w:val="001E1648"/>
    <w:rsid w:val="001F0D35"/>
    <w:rsid w:val="00215885"/>
    <w:rsid w:val="00282ACD"/>
    <w:rsid w:val="00353423"/>
    <w:rsid w:val="0035754B"/>
    <w:rsid w:val="003751E4"/>
    <w:rsid w:val="003D0789"/>
    <w:rsid w:val="004205EC"/>
    <w:rsid w:val="00497AFA"/>
    <w:rsid w:val="004A051F"/>
    <w:rsid w:val="004C0DBE"/>
    <w:rsid w:val="004F1763"/>
    <w:rsid w:val="00561B5C"/>
    <w:rsid w:val="005D7741"/>
    <w:rsid w:val="006010EA"/>
    <w:rsid w:val="00623FAE"/>
    <w:rsid w:val="00630599"/>
    <w:rsid w:val="00687BF7"/>
    <w:rsid w:val="006C410E"/>
    <w:rsid w:val="006D17DE"/>
    <w:rsid w:val="006E6FF0"/>
    <w:rsid w:val="0076632A"/>
    <w:rsid w:val="007A104A"/>
    <w:rsid w:val="007C77DF"/>
    <w:rsid w:val="007F56D4"/>
    <w:rsid w:val="00857ABD"/>
    <w:rsid w:val="00863E39"/>
    <w:rsid w:val="00867CA7"/>
    <w:rsid w:val="008802E1"/>
    <w:rsid w:val="009062D8"/>
    <w:rsid w:val="00915F19"/>
    <w:rsid w:val="009434BF"/>
    <w:rsid w:val="00946699"/>
    <w:rsid w:val="009A4CBD"/>
    <w:rsid w:val="009B095A"/>
    <w:rsid w:val="009B3FA9"/>
    <w:rsid w:val="00A43DCF"/>
    <w:rsid w:val="00A649A0"/>
    <w:rsid w:val="00A86408"/>
    <w:rsid w:val="00AC139A"/>
    <w:rsid w:val="00B34451"/>
    <w:rsid w:val="00B739C3"/>
    <w:rsid w:val="00BC08FD"/>
    <w:rsid w:val="00BD4CD2"/>
    <w:rsid w:val="00C01B36"/>
    <w:rsid w:val="00C730D7"/>
    <w:rsid w:val="00D108A4"/>
    <w:rsid w:val="00D262F3"/>
    <w:rsid w:val="00D30FCC"/>
    <w:rsid w:val="00D50D4C"/>
    <w:rsid w:val="00D61F31"/>
    <w:rsid w:val="00D67975"/>
    <w:rsid w:val="00D86AAC"/>
    <w:rsid w:val="00DA44D6"/>
    <w:rsid w:val="00DF634F"/>
    <w:rsid w:val="00E415CA"/>
    <w:rsid w:val="00E946CB"/>
    <w:rsid w:val="00EA3B20"/>
    <w:rsid w:val="00ED40BE"/>
    <w:rsid w:val="00F70643"/>
    <w:rsid w:val="00F8139A"/>
    <w:rsid w:val="00FA33B2"/>
    <w:rsid w:val="022B3BC4"/>
    <w:rsid w:val="022E56A3"/>
    <w:rsid w:val="023C0E16"/>
    <w:rsid w:val="038026C0"/>
    <w:rsid w:val="038530FA"/>
    <w:rsid w:val="04442D1C"/>
    <w:rsid w:val="045C1C0F"/>
    <w:rsid w:val="05027746"/>
    <w:rsid w:val="05C010E7"/>
    <w:rsid w:val="06453CEB"/>
    <w:rsid w:val="0654132C"/>
    <w:rsid w:val="06C83A0F"/>
    <w:rsid w:val="06CB5CF7"/>
    <w:rsid w:val="0700736C"/>
    <w:rsid w:val="07F87788"/>
    <w:rsid w:val="07FF4244"/>
    <w:rsid w:val="088450BF"/>
    <w:rsid w:val="0931121A"/>
    <w:rsid w:val="095B3FE4"/>
    <w:rsid w:val="0ABC3331"/>
    <w:rsid w:val="0AC62099"/>
    <w:rsid w:val="0BD676D0"/>
    <w:rsid w:val="0E510BDF"/>
    <w:rsid w:val="0ED879C0"/>
    <w:rsid w:val="0F590009"/>
    <w:rsid w:val="11916599"/>
    <w:rsid w:val="12D2082C"/>
    <w:rsid w:val="12E62C54"/>
    <w:rsid w:val="13FA0D52"/>
    <w:rsid w:val="141210D5"/>
    <w:rsid w:val="14B05F01"/>
    <w:rsid w:val="15BC60DD"/>
    <w:rsid w:val="164A07AD"/>
    <w:rsid w:val="173628F1"/>
    <w:rsid w:val="173C5A54"/>
    <w:rsid w:val="178D4C0A"/>
    <w:rsid w:val="180844D9"/>
    <w:rsid w:val="18DD1ED6"/>
    <w:rsid w:val="192A225A"/>
    <w:rsid w:val="198E2CC6"/>
    <w:rsid w:val="19A64C3E"/>
    <w:rsid w:val="1A9946F8"/>
    <w:rsid w:val="1BE90C87"/>
    <w:rsid w:val="1D2215BA"/>
    <w:rsid w:val="1F0D6B67"/>
    <w:rsid w:val="1F3A704F"/>
    <w:rsid w:val="1FFF2B26"/>
    <w:rsid w:val="203478DA"/>
    <w:rsid w:val="20747827"/>
    <w:rsid w:val="217609A1"/>
    <w:rsid w:val="21972794"/>
    <w:rsid w:val="219742F3"/>
    <w:rsid w:val="221602AE"/>
    <w:rsid w:val="22EB4E5E"/>
    <w:rsid w:val="23312A10"/>
    <w:rsid w:val="23C43BCE"/>
    <w:rsid w:val="23CA293D"/>
    <w:rsid w:val="246F1567"/>
    <w:rsid w:val="247A063E"/>
    <w:rsid w:val="25CF5D77"/>
    <w:rsid w:val="271A426B"/>
    <w:rsid w:val="28441560"/>
    <w:rsid w:val="29AB0D16"/>
    <w:rsid w:val="29DA14A4"/>
    <w:rsid w:val="2A3E10F8"/>
    <w:rsid w:val="2B2D1B35"/>
    <w:rsid w:val="2EE75C2C"/>
    <w:rsid w:val="2F6F0C97"/>
    <w:rsid w:val="2F9A2B9D"/>
    <w:rsid w:val="2FC93985"/>
    <w:rsid w:val="306870E0"/>
    <w:rsid w:val="30A90053"/>
    <w:rsid w:val="3115220B"/>
    <w:rsid w:val="31E1545A"/>
    <w:rsid w:val="329D09E2"/>
    <w:rsid w:val="33A42FAF"/>
    <w:rsid w:val="34720B90"/>
    <w:rsid w:val="35593C4E"/>
    <w:rsid w:val="35CF189C"/>
    <w:rsid w:val="35FE0C4A"/>
    <w:rsid w:val="36144C80"/>
    <w:rsid w:val="36BD725D"/>
    <w:rsid w:val="3A332422"/>
    <w:rsid w:val="3D311B59"/>
    <w:rsid w:val="3E606263"/>
    <w:rsid w:val="3EBE6CF6"/>
    <w:rsid w:val="4204295F"/>
    <w:rsid w:val="421F376B"/>
    <w:rsid w:val="46A711EE"/>
    <w:rsid w:val="46DD32BE"/>
    <w:rsid w:val="47000C4E"/>
    <w:rsid w:val="481701D4"/>
    <w:rsid w:val="494502C8"/>
    <w:rsid w:val="49552A3D"/>
    <w:rsid w:val="4AA6139A"/>
    <w:rsid w:val="4D200B09"/>
    <w:rsid w:val="4D342E2C"/>
    <w:rsid w:val="4DA87ACE"/>
    <w:rsid w:val="4DC7701C"/>
    <w:rsid w:val="4F7D7FCA"/>
    <w:rsid w:val="502F49DE"/>
    <w:rsid w:val="514F7373"/>
    <w:rsid w:val="518767F4"/>
    <w:rsid w:val="521D0FD1"/>
    <w:rsid w:val="541B565E"/>
    <w:rsid w:val="55A73160"/>
    <w:rsid w:val="56201F6D"/>
    <w:rsid w:val="58232037"/>
    <w:rsid w:val="58D9793C"/>
    <w:rsid w:val="5B222FE9"/>
    <w:rsid w:val="5B9F2A7F"/>
    <w:rsid w:val="5C4E371A"/>
    <w:rsid w:val="5CE0366C"/>
    <w:rsid w:val="5D656DF5"/>
    <w:rsid w:val="5D7662EA"/>
    <w:rsid w:val="60137CF7"/>
    <w:rsid w:val="6023109A"/>
    <w:rsid w:val="60B5397F"/>
    <w:rsid w:val="61FF4508"/>
    <w:rsid w:val="6536694C"/>
    <w:rsid w:val="66E75AD1"/>
    <w:rsid w:val="69141CD4"/>
    <w:rsid w:val="69551886"/>
    <w:rsid w:val="6B200AC5"/>
    <w:rsid w:val="6D5475D0"/>
    <w:rsid w:val="6D7829F2"/>
    <w:rsid w:val="6E1E540F"/>
    <w:rsid w:val="6E4C44FB"/>
    <w:rsid w:val="6E5E05A7"/>
    <w:rsid w:val="6E5E7597"/>
    <w:rsid w:val="6E9C5B75"/>
    <w:rsid w:val="702D0BB9"/>
    <w:rsid w:val="705D00B4"/>
    <w:rsid w:val="7146490B"/>
    <w:rsid w:val="717D6C7D"/>
    <w:rsid w:val="71A37270"/>
    <w:rsid w:val="726E2A14"/>
    <w:rsid w:val="72BD071C"/>
    <w:rsid w:val="73237E3E"/>
    <w:rsid w:val="735D29E8"/>
    <w:rsid w:val="759C61FB"/>
    <w:rsid w:val="75BB7007"/>
    <w:rsid w:val="76534C59"/>
    <w:rsid w:val="7744464A"/>
    <w:rsid w:val="78565E3C"/>
    <w:rsid w:val="78F77DCD"/>
    <w:rsid w:val="795A24DC"/>
    <w:rsid w:val="7A996AD3"/>
    <w:rsid w:val="7AC353D2"/>
    <w:rsid w:val="7BA556B1"/>
    <w:rsid w:val="7BB7577E"/>
    <w:rsid w:val="7CDB7B09"/>
    <w:rsid w:val="7D737A13"/>
    <w:rsid w:val="7DE442D8"/>
    <w:rsid w:val="7F33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5" Type="http://schemas.openxmlformats.org/officeDocument/2006/relationships/image" Target="media/image2.svg"/><Relationship Id="rId4" Type="http://schemas.openxmlformats.org/officeDocument/2006/relationships/image" Target="media/image3.png"/><Relationship Id="rId3" Type="http://schemas.openxmlformats.org/officeDocument/2006/relationships/image" Target="media/image1.sv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udora\Downloads\2020&#20248;&#36259;&#22810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53D393-B4CA-4A7D-B65B-A38E7ADD3F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2020优趣多笔记模板.dotx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2020-11-11T09:17:00Z</dcterms:created>
  <dc:creator>yuquduo</dc:creator>
  <cp:lastModifiedBy>Administrator</cp:lastModifiedBy>
  <dcterms:modified xsi:type="dcterms:W3CDTF">2021-04-17T03:31:21Z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974C50A31EBC4181B17E85A803D232F3</vt:lpwstr>
  </property>
</Properties>
</file>